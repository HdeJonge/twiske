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60" w:type="dxa"/>
        <w:tblCellMar>
          <w:left w:w="70" w:type="dxa"/>
          <w:right w:w="70" w:type="dxa"/>
        </w:tblCellMar>
        <w:tblLook w:val="0000" w:firstRow="0" w:lastRow="0" w:firstColumn="0" w:lastColumn="0" w:noHBand="0" w:noVBand="0"/>
      </w:tblPr>
      <w:tblGrid>
        <w:gridCol w:w="1312"/>
        <w:gridCol w:w="6445"/>
        <w:gridCol w:w="2927"/>
      </w:tblGrid>
      <w:tr w:rsidR="00884EA5" w:rsidTr="00DD1729">
        <w:tblPrEx>
          <w:tblCellMar>
            <w:top w:w="0" w:type="dxa"/>
            <w:bottom w:w="0" w:type="dxa"/>
          </w:tblCellMar>
        </w:tblPrEx>
        <w:tc>
          <w:tcPr>
            <w:tcW w:w="1315" w:type="dxa"/>
          </w:tcPr>
          <w:p w:rsidR="00884EA5" w:rsidRDefault="00884EA5" w:rsidP="00181E8A">
            <w:bookmarkStart w:id="0" w:name="_GoBack"/>
            <w:bookmarkEnd w:id="0"/>
          </w:p>
        </w:tc>
        <w:tc>
          <w:tcPr>
            <w:tcW w:w="6562" w:type="dxa"/>
          </w:tcPr>
          <w:p w:rsidR="00884EA5" w:rsidRDefault="006F549D" w:rsidP="00181E8A">
            <w:pPr>
              <w:rPr>
                <w:caps/>
                <w:spacing w:val="28"/>
                <w:sz w:val="14"/>
              </w:rPr>
            </w:pPr>
            <w:bookmarkStart w:id="1" w:name="Bw_Afdeling"/>
            <w:r>
              <w:rPr>
                <w:caps/>
                <w:spacing w:val="28"/>
                <w:sz w:val="14"/>
              </w:rPr>
              <w:t>Jeugd &amp; Onderwijs</w:t>
            </w:r>
            <w:bookmarkEnd w:id="1"/>
          </w:p>
        </w:tc>
        <w:tc>
          <w:tcPr>
            <w:tcW w:w="2807" w:type="dxa"/>
          </w:tcPr>
          <w:p w:rsidR="00884EA5" w:rsidRDefault="006F549D" w:rsidP="00181E8A">
            <w:pPr>
              <w:rPr>
                <w:rFonts w:ascii="Avenir 55" w:hAnsi="Avenir 55"/>
                <w:b/>
                <w:bCs/>
                <w:caps/>
                <w:spacing w:val="28"/>
                <w:sz w:val="14"/>
              </w:rPr>
            </w:pPr>
            <w:bookmarkStart w:id="2" w:name="Bw_Dienst"/>
            <w:r>
              <w:rPr>
                <w:rFonts w:ascii="Avenir 55" w:hAnsi="Avenir 55"/>
                <w:b/>
                <w:bCs/>
                <w:caps/>
                <w:spacing w:val="28"/>
                <w:sz w:val="14"/>
              </w:rPr>
              <w:t>Dienst Wijken</w:t>
            </w:r>
            <w:bookmarkEnd w:id="2"/>
          </w:p>
          <w:p w:rsidR="00884EA5" w:rsidRDefault="00884EA5" w:rsidP="00181E8A">
            <w:pPr>
              <w:rPr>
                <w:sz w:val="14"/>
              </w:rPr>
            </w:pPr>
          </w:p>
        </w:tc>
      </w:tr>
      <w:tr w:rsidR="00884EA5" w:rsidRPr="006F549D" w:rsidTr="00DD1729">
        <w:tblPrEx>
          <w:tblCellMar>
            <w:top w:w="0" w:type="dxa"/>
            <w:bottom w:w="0" w:type="dxa"/>
          </w:tblCellMar>
        </w:tblPrEx>
        <w:trPr>
          <w:cantSplit/>
        </w:trPr>
        <w:tc>
          <w:tcPr>
            <w:tcW w:w="1315" w:type="dxa"/>
          </w:tcPr>
          <w:p w:rsidR="00884EA5" w:rsidRDefault="00884EA5" w:rsidP="00181E8A"/>
        </w:tc>
        <w:tc>
          <w:tcPr>
            <w:tcW w:w="6562" w:type="dxa"/>
          </w:tcPr>
          <w:p w:rsidR="00884EA5" w:rsidRDefault="00884EA5" w:rsidP="00181E8A">
            <w:pPr>
              <w:rPr>
                <w:rFonts w:ascii="Avenir 55" w:hAnsi="Avenir 55"/>
                <w:sz w:val="24"/>
              </w:rPr>
            </w:pPr>
          </w:p>
        </w:tc>
        <w:tc>
          <w:tcPr>
            <w:tcW w:w="2807" w:type="dxa"/>
            <w:vMerge w:val="restart"/>
          </w:tcPr>
          <w:p w:rsidR="00884EA5" w:rsidRDefault="006F549D" w:rsidP="00181E8A">
            <w:pPr>
              <w:rPr>
                <w:rFonts w:ascii="Trump Mediaeval" w:hAnsi="Trump Mediaeval"/>
                <w:i/>
                <w:iCs/>
                <w:spacing w:val="-4"/>
                <w:sz w:val="16"/>
              </w:rPr>
            </w:pPr>
            <w:bookmarkStart w:id="3" w:name="Bw_PAdres1"/>
            <w:r>
              <w:rPr>
                <w:rFonts w:ascii="Trump Mediaeval" w:hAnsi="Trump Mediaeval"/>
                <w:i/>
                <w:iCs/>
                <w:spacing w:val="-4"/>
                <w:sz w:val="16"/>
              </w:rPr>
              <w:t>Postbus 2000</w:t>
            </w:r>
            <w:bookmarkEnd w:id="3"/>
          </w:p>
          <w:p w:rsidR="00884EA5" w:rsidRDefault="006F549D" w:rsidP="00181E8A">
            <w:pPr>
              <w:rPr>
                <w:rFonts w:ascii="Trump Mediaeval" w:hAnsi="Trump Mediaeval"/>
                <w:i/>
                <w:iCs/>
                <w:spacing w:val="-4"/>
                <w:sz w:val="16"/>
              </w:rPr>
            </w:pPr>
            <w:bookmarkStart w:id="4" w:name="Bw_PAdres2"/>
            <w:r>
              <w:rPr>
                <w:rFonts w:ascii="Trump Mediaeval" w:hAnsi="Trump Mediaeval"/>
                <w:i/>
                <w:iCs/>
                <w:spacing w:val="-4"/>
                <w:sz w:val="16"/>
              </w:rPr>
              <w:t>1500 GA</w:t>
            </w:r>
            <w:bookmarkEnd w:id="4"/>
            <w:r w:rsidR="00884EA5">
              <w:rPr>
                <w:rFonts w:ascii="Trump Mediaeval" w:hAnsi="Trump Mediaeval"/>
                <w:i/>
                <w:iCs/>
                <w:spacing w:val="-4"/>
                <w:sz w:val="16"/>
              </w:rPr>
              <w:t xml:space="preserve"> </w:t>
            </w:r>
            <w:r w:rsidR="00181E8A">
              <w:rPr>
                <w:rFonts w:ascii="Trump Mediaeval" w:hAnsi="Trump Mediaeval"/>
                <w:i/>
                <w:iCs/>
                <w:spacing w:val="-4"/>
                <w:sz w:val="16"/>
              </w:rPr>
              <w:t>Waterstad</w:t>
            </w:r>
          </w:p>
          <w:p w:rsidR="00884EA5" w:rsidRDefault="00884EA5" w:rsidP="00181E8A">
            <w:pPr>
              <w:rPr>
                <w:rFonts w:ascii="Trump Mediaeval" w:hAnsi="Trump Mediaeval"/>
                <w:i/>
                <w:iCs/>
                <w:spacing w:val="-4"/>
                <w:sz w:val="16"/>
              </w:rPr>
            </w:pPr>
          </w:p>
          <w:p w:rsidR="00884EA5" w:rsidRDefault="00884EA5" w:rsidP="00181E8A">
            <w:pPr>
              <w:rPr>
                <w:rFonts w:ascii="Trump Mediaeval" w:hAnsi="Trump Mediaeval"/>
                <w:i/>
                <w:iCs/>
                <w:spacing w:val="-4"/>
                <w:sz w:val="16"/>
              </w:rPr>
            </w:pPr>
            <w:r>
              <w:rPr>
                <w:rFonts w:ascii="Trump Mediaeval" w:hAnsi="Trump Mediaeval"/>
                <w:i/>
                <w:iCs/>
                <w:spacing w:val="-4"/>
                <w:sz w:val="16"/>
              </w:rPr>
              <w:t>Bezoekadres:</w:t>
            </w:r>
          </w:p>
          <w:p w:rsidR="00884EA5" w:rsidRPr="006F549D" w:rsidRDefault="006F549D" w:rsidP="00181E8A">
            <w:pPr>
              <w:rPr>
                <w:rFonts w:ascii="Trump Mediaeval" w:hAnsi="Trump Mediaeval"/>
                <w:i/>
                <w:iCs/>
                <w:spacing w:val="-4"/>
                <w:sz w:val="16"/>
                <w:lang w:val="en-GB"/>
              </w:rPr>
            </w:pPr>
            <w:bookmarkStart w:id="5" w:name="Bw_gebouw"/>
            <w:r w:rsidRPr="006F549D">
              <w:rPr>
                <w:rFonts w:ascii="Trump Mediaeval" w:hAnsi="Trump Mediaeval"/>
                <w:i/>
                <w:iCs/>
                <w:spacing w:val="-4"/>
                <w:sz w:val="16"/>
                <w:lang w:val="en-GB"/>
              </w:rPr>
              <w:t>Railpoint office</w:t>
            </w:r>
            <w:bookmarkEnd w:id="5"/>
          </w:p>
          <w:p w:rsidR="00884EA5" w:rsidRPr="006F549D" w:rsidRDefault="006F549D" w:rsidP="00181E8A">
            <w:pPr>
              <w:rPr>
                <w:rFonts w:ascii="Trump Mediaeval" w:hAnsi="Trump Mediaeval"/>
                <w:i/>
                <w:iCs/>
                <w:spacing w:val="-4"/>
                <w:sz w:val="16"/>
                <w:lang w:val="en-GB"/>
              </w:rPr>
            </w:pPr>
            <w:bookmarkStart w:id="6" w:name="Bw_bezoekadres"/>
            <w:r w:rsidRPr="006F549D">
              <w:rPr>
                <w:rFonts w:ascii="Trump Mediaeval" w:hAnsi="Trump Mediaeval"/>
                <w:i/>
                <w:iCs/>
                <w:spacing w:val="-4"/>
                <w:sz w:val="16"/>
                <w:lang w:val="en-GB"/>
              </w:rPr>
              <w:t xml:space="preserve">Ebbehout </w:t>
            </w:r>
            <w:bookmarkEnd w:id="6"/>
            <w:r w:rsidR="00730CC3">
              <w:rPr>
                <w:rFonts w:ascii="Trump Mediaeval" w:hAnsi="Trump Mediaeval"/>
                <w:i/>
                <w:iCs/>
                <w:spacing w:val="-4"/>
                <w:sz w:val="16"/>
                <w:lang w:val="en-GB"/>
              </w:rPr>
              <w:t>123</w:t>
            </w:r>
            <w:r w:rsidR="00884EA5" w:rsidRPr="006F549D">
              <w:rPr>
                <w:rFonts w:ascii="Trump Mediaeval" w:hAnsi="Trump Mediaeval"/>
                <w:i/>
                <w:iCs/>
                <w:spacing w:val="-4"/>
                <w:sz w:val="16"/>
                <w:lang w:val="en-GB"/>
              </w:rPr>
              <w:t>,</w:t>
            </w:r>
          </w:p>
          <w:p w:rsidR="00884EA5" w:rsidRPr="006F549D" w:rsidRDefault="006F549D" w:rsidP="00181E8A">
            <w:pPr>
              <w:rPr>
                <w:rFonts w:ascii="Trump Mediaeval" w:hAnsi="Trump Mediaeval"/>
                <w:i/>
                <w:iCs/>
                <w:sz w:val="16"/>
                <w:lang w:val="en-GB"/>
              </w:rPr>
            </w:pPr>
            <w:bookmarkStart w:id="7" w:name="Bw_postcode"/>
            <w:r w:rsidRPr="006F549D">
              <w:rPr>
                <w:rFonts w:ascii="Trump Mediaeval" w:hAnsi="Trump Mediaeval"/>
                <w:i/>
                <w:iCs/>
                <w:sz w:val="16"/>
                <w:lang w:val="en-GB"/>
              </w:rPr>
              <w:t>1507 EA</w:t>
            </w:r>
            <w:bookmarkEnd w:id="7"/>
            <w:r w:rsidR="00884EA5" w:rsidRPr="006F549D">
              <w:rPr>
                <w:rFonts w:ascii="Trump Mediaeval" w:hAnsi="Trump Mediaeval"/>
                <w:i/>
                <w:iCs/>
                <w:sz w:val="16"/>
                <w:lang w:val="en-GB"/>
              </w:rPr>
              <w:t xml:space="preserve"> </w:t>
            </w:r>
            <w:r w:rsidR="00181E8A">
              <w:rPr>
                <w:rFonts w:ascii="Trump Mediaeval" w:hAnsi="Trump Mediaeval"/>
                <w:i/>
                <w:iCs/>
                <w:sz w:val="16"/>
                <w:lang w:val="en-GB"/>
              </w:rPr>
              <w:t>Waterstad</w:t>
            </w:r>
          </w:p>
          <w:p w:rsidR="00884EA5" w:rsidRPr="006F549D" w:rsidRDefault="00884EA5" w:rsidP="00181E8A">
            <w:pPr>
              <w:rPr>
                <w:rFonts w:ascii="Trump Mediaeval" w:hAnsi="Trump Mediaeval"/>
                <w:i/>
                <w:iCs/>
                <w:sz w:val="16"/>
                <w:lang w:val="en-GB"/>
              </w:rPr>
            </w:pPr>
          </w:p>
          <w:p w:rsidR="00884EA5" w:rsidRPr="006F549D" w:rsidRDefault="00884EA5" w:rsidP="00181E8A">
            <w:pPr>
              <w:rPr>
                <w:rFonts w:ascii="Trump Mediaeval" w:hAnsi="Trump Mediaeval"/>
                <w:i/>
                <w:iCs/>
                <w:sz w:val="16"/>
                <w:lang w:val="en-GB"/>
              </w:rPr>
            </w:pPr>
          </w:p>
          <w:p w:rsidR="00884EA5" w:rsidRPr="006F549D" w:rsidRDefault="00884EA5" w:rsidP="00181E8A">
            <w:pPr>
              <w:rPr>
                <w:rFonts w:ascii="Trump Mediaeval" w:hAnsi="Trump Mediaeval"/>
                <w:i/>
                <w:iCs/>
                <w:sz w:val="16"/>
                <w:lang w:val="en-GB"/>
              </w:rPr>
            </w:pPr>
          </w:p>
          <w:p w:rsidR="00884EA5" w:rsidRPr="006F549D" w:rsidRDefault="002F5A7E" w:rsidP="00181E8A">
            <w:pPr>
              <w:rPr>
                <w:rFonts w:ascii="Trump Mediaeval" w:hAnsi="Trump Mediaeval"/>
                <w:i/>
                <w:iCs/>
                <w:sz w:val="16"/>
                <w:lang w:val="en-GB"/>
              </w:rPr>
            </w:pPr>
            <w:r w:rsidRPr="006F549D">
              <w:rPr>
                <w:rFonts w:ascii="Trump Mediaeval" w:hAnsi="Trump Mediaeval"/>
                <w:i/>
                <w:iCs/>
                <w:sz w:val="16"/>
                <w:lang w:val="en-GB"/>
              </w:rPr>
              <w:t>T</w:t>
            </w:r>
            <w:r w:rsidR="00884EA5" w:rsidRPr="006F549D">
              <w:rPr>
                <w:rFonts w:ascii="Trump Mediaeval" w:hAnsi="Trump Mediaeval"/>
                <w:i/>
                <w:iCs/>
                <w:sz w:val="16"/>
                <w:lang w:val="en-GB"/>
              </w:rPr>
              <w:t>elefoon:</w:t>
            </w:r>
            <w:r w:rsidR="00181E8A">
              <w:rPr>
                <w:rFonts w:ascii="Trump Mediaeval" w:hAnsi="Trump Mediaeval"/>
                <w:i/>
                <w:iCs/>
                <w:sz w:val="16"/>
                <w:lang w:val="en-GB"/>
              </w:rPr>
              <w:t xml:space="preserve"> 14 141</w:t>
            </w:r>
          </w:p>
          <w:p w:rsidR="00884EA5" w:rsidRPr="006F549D" w:rsidRDefault="00884EA5" w:rsidP="00181E8A">
            <w:pPr>
              <w:rPr>
                <w:rFonts w:ascii="Trump Mediaeval" w:hAnsi="Trump Mediaeval"/>
                <w:i/>
                <w:iCs/>
                <w:sz w:val="16"/>
                <w:lang w:val="en-GB"/>
              </w:rPr>
            </w:pPr>
          </w:p>
          <w:p w:rsidR="00884EA5" w:rsidRPr="006F549D" w:rsidRDefault="00884EA5" w:rsidP="00181E8A">
            <w:pPr>
              <w:rPr>
                <w:rFonts w:ascii="Trump Mediaeval" w:hAnsi="Trump Mediaeval"/>
                <w:i/>
                <w:iCs/>
                <w:sz w:val="16"/>
                <w:lang w:val="en-GB"/>
              </w:rPr>
            </w:pPr>
          </w:p>
          <w:p w:rsidR="00884EA5" w:rsidRPr="006F549D" w:rsidRDefault="006F549D" w:rsidP="00181E8A">
            <w:pPr>
              <w:rPr>
                <w:rFonts w:ascii="Trump Mediaeval" w:hAnsi="Trump Mediaeval"/>
                <w:i/>
                <w:iCs/>
                <w:sz w:val="16"/>
                <w:lang w:val="en-GB"/>
              </w:rPr>
            </w:pPr>
            <w:bookmarkStart w:id="8" w:name="Bw_Internet"/>
            <w:r w:rsidRPr="006F549D">
              <w:rPr>
                <w:rFonts w:ascii="Trump Mediaeval" w:hAnsi="Trump Mediaeval"/>
                <w:i/>
                <w:iCs/>
                <w:sz w:val="16"/>
                <w:lang w:val="en-GB"/>
              </w:rPr>
              <w:t>www.</w:t>
            </w:r>
            <w:r w:rsidR="00181E8A">
              <w:rPr>
                <w:rFonts w:ascii="Trump Mediaeval" w:hAnsi="Trump Mediaeval"/>
                <w:i/>
                <w:iCs/>
                <w:sz w:val="16"/>
                <w:lang w:val="en-GB"/>
              </w:rPr>
              <w:t>Waterstad</w:t>
            </w:r>
            <w:r w:rsidRPr="006F549D">
              <w:rPr>
                <w:rFonts w:ascii="Trump Mediaeval" w:hAnsi="Trump Mediaeval"/>
                <w:i/>
                <w:iCs/>
                <w:sz w:val="16"/>
                <w:lang w:val="en-GB"/>
              </w:rPr>
              <w:t>.nl</w:t>
            </w:r>
            <w:bookmarkEnd w:id="8"/>
            <w:r w:rsidR="00CC71F5">
              <w:rPr>
                <w:rFonts w:ascii="Trump Mediaeval" w:hAnsi="Trump Mediaeval"/>
                <w:i/>
                <w:iCs/>
                <w:sz w:val="16"/>
                <w:lang w:val="en-GB"/>
              </w:rPr>
              <w:t>/leerlingenvervoer</w:t>
            </w:r>
          </w:p>
          <w:p w:rsidR="00884EA5" w:rsidRPr="006F549D" w:rsidRDefault="00884EA5" w:rsidP="00181E8A">
            <w:pPr>
              <w:rPr>
                <w:lang w:val="en-GB"/>
              </w:rPr>
            </w:pPr>
          </w:p>
        </w:tc>
      </w:tr>
      <w:tr w:rsidR="00884EA5" w:rsidTr="00DD1729">
        <w:tblPrEx>
          <w:tblCellMar>
            <w:top w:w="0" w:type="dxa"/>
            <w:bottom w:w="0" w:type="dxa"/>
          </w:tblCellMar>
        </w:tblPrEx>
        <w:trPr>
          <w:cantSplit/>
          <w:trHeight w:hRule="exact" w:val="1956"/>
        </w:trPr>
        <w:tc>
          <w:tcPr>
            <w:tcW w:w="1315" w:type="dxa"/>
          </w:tcPr>
          <w:p w:rsidR="00884EA5" w:rsidRPr="006F549D" w:rsidRDefault="00884EA5" w:rsidP="00181E8A">
            <w:pPr>
              <w:rPr>
                <w:lang w:val="en-GB"/>
              </w:rPr>
            </w:pPr>
          </w:p>
        </w:tc>
        <w:tc>
          <w:tcPr>
            <w:tcW w:w="6562" w:type="dxa"/>
          </w:tcPr>
          <w:p w:rsidR="006F549D" w:rsidRDefault="006F549D" w:rsidP="00181E8A">
            <w:bookmarkStart w:id="9" w:name="Bw_Adres"/>
            <w:bookmarkEnd w:id="9"/>
            <w:r>
              <w:t>Aan de ouder(s)/verzorger(s) van:</w:t>
            </w:r>
          </w:p>
          <w:p w:rsidR="00884EA5" w:rsidRDefault="00884EA5" w:rsidP="00181E8A"/>
        </w:tc>
        <w:tc>
          <w:tcPr>
            <w:tcW w:w="2807" w:type="dxa"/>
            <w:vMerge/>
          </w:tcPr>
          <w:p w:rsidR="00884EA5" w:rsidRDefault="00884EA5" w:rsidP="00181E8A">
            <w:pPr>
              <w:rPr>
                <w:rFonts w:ascii="Trump Mediaeval" w:hAnsi="Trump Mediaeval"/>
                <w:i/>
                <w:iCs/>
                <w:spacing w:val="-4"/>
                <w:sz w:val="16"/>
              </w:rPr>
            </w:pPr>
          </w:p>
        </w:tc>
      </w:tr>
      <w:tr w:rsidR="00884EA5" w:rsidTr="00DD1729">
        <w:tblPrEx>
          <w:tblCellMar>
            <w:top w:w="0" w:type="dxa"/>
            <w:bottom w:w="0" w:type="dxa"/>
          </w:tblCellMar>
        </w:tblPrEx>
        <w:trPr>
          <w:cantSplit/>
        </w:trPr>
        <w:tc>
          <w:tcPr>
            <w:tcW w:w="1315" w:type="dxa"/>
          </w:tcPr>
          <w:p w:rsidR="00F25CE2" w:rsidRDefault="00F25CE2" w:rsidP="00181E8A">
            <w:pPr>
              <w:rPr>
                <w:rFonts w:ascii="Trump Mediaeval" w:hAnsi="Trump Mediaeval"/>
                <w:i/>
                <w:iCs/>
                <w:sz w:val="14"/>
              </w:rPr>
            </w:pPr>
            <w:bookmarkStart w:id="10" w:name="Bw_ti_regel"/>
            <w:r>
              <w:rPr>
                <w:rFonts w:ascii="Trump Mediaeval" w:hAnsi="Trump Mediaeval"/>
                <w:i/>
                <w:iCs/>
                <w:sz w:val="14"/>
              </w:rPr>
              <w:t>burgerservicenr</w:t>
            </w:r>
          </w:p>
          <w:p w:rsidR="00884EA5" w:rsidRDefault="00884EA5" w:rsidP="00181E8A">
            <w:pPr>
              <w:rPr>
                <w:rFonts w:ascii="Trump Mediaeval" w:hAnsi="Trump Mediaeval"/>
                <w:i/>
                <w:iCs/>
                <w:sz w:val="14"/>
              </w:rPr>
            </w:pPr>
            <w:r>
              <w:rPr>
                <w:rFonts w:ascii="Trump Mediaeval" w:hAnsi="Trump Mediaeval"/>
                <w:i/>
                <w:iCs/>
                <w:sz w:val="14"/>
              </w:rPr>
              <w:t>tel. informatie</w:t>
            </w:r>
            <w:bookmarkEnd w:id="10"/>
          </w:p>
          <w:p w:rsidR="00884EA5" w:rsidRDefault="00884EA5" w:rsidP="00181E8A">
            <w:pPr>
              <w:rPr>
                <w:rFonts w:ascii="Trump Mediaeval" w:hAnsi="Trump Mediaeval"/>
                <w:i/>
                <w:iCs/>
                <w:sz w:val="14"/>
              </w:rPr>
            </w:pPr>
            <w:bookmarkStart w:id="11" w:name="Bw_o_regel"/>
            <w:r>
              <w:rPr>
                <w:rFonts w:ascii="Trump Mediaeval" w:hAnsi="Trump Mediaeval"/>
                <w:i/>
                <w:iCs/>
                <w:sz w:val="14"/>
              </w:rPr>
              <w:t>onderwerp</w:t>
            </w:r>
            <w:bookmarkEnd w:id="11"/>
          </w:p>
          <w:p w:rsidR="00CA2612" w:rsidRDefault="00CA2612" w:rsidP="00181E8A">
            <w:pPr>
              <w:rPr>
                <w:rFonts w:ascii="Trump Mediaeval" w:hAnsi="Trump Mediaeval"/>
                <w:i/>
                <w:iCs/>
                <w:sz w:val="14"/>
              </w:rPr>
            </w:pPr>
            <w:r>
              <w:rPr>
                <w:rFonts w:ascii="Trump Mediaeval" w:hAnsi="Trump Mediaeval"/>
                <w:i/>
                <w:iCs/>
                <w:sz w:val="14"/>
              </w:rPr>
              <w:t>bijlage</w:t>
            </w:r>
          </w:p>
          <w:p w:rsidR="00884EA5" w:rsidRDefault="00181E8A" w:rsidP="00181E8A">
            <w:pPr>
              <w:rPr>
                <w:rFonts w:ascii="Trump Mediaeval" w:hAnsi="Trump Mediaeval"/>
                <w:i/>
                <w:iCs/>
                <w:sz w:val="14"/>
              </w:rPr>
            </w:pPr>
            <w:bookmarkStart w:id="12" w:name="Bw_d_regel"/>
            <w:r>
              <w:rPr>
                <w:rFonts w:ascii="Trump Mediaeval" w:hAnsi="Trump Mediaeval"/>
                <w:i/>
                <w:iCs/>
                <w:sz w:val="14"/>
              </w:rPr>
              <w:t>Waterstad</w:t>
            </w:r>
            <w:r w:rsidR="00884EA5">
              <w:rPr>
                <w:rFonts w:ascii="Trump Mediaeval" w:hAnsi="Trump Mediaeval"/>
                <w:i/>
                <w:iCs/>
                <w:sz w:val="14"/>
              </w:rPr>
              <w:t>,</w:t>
            </w:r>
            <w:bookmarkEnd w:id="12"/>
          </w:p>
          <w:p w:rsidR="00884EA5" w:rsidRDefault="00884EA5" w:rsidP="00181E8A">
            <w:pPr>
              <w:rPr>
                <w:rFonts w:ascii="Trump Mediaeval" w:hAnsi="Trump Mediaeval"/>
                <w:i/>
                <w:iCs/>
                <w:sz w:val="14"/>
              </w:rPr>
            </w:pPr>
          </w:p>
        </w:tc>
        <w:tc>
          <w:tcPr>
            <w:tcW w:w="6562" w:type="dxa"/>
          </w:tcPr>
          <w:p w:rsidR="00F25CE2" w:rsidRDefault="00F25CE2" w:rsidP="00181E8A">
            <w:r>
              <w:fldChar w:fldCharType="begin">
                <w:ffData>
                  <w:name w:val="Bw_ons_kenmerk"/>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84EA5" w:rsidRDefault="00181E8A" w:rsidP="00181E8A">
            <w:r>
              <w:t>14 141</w:t>
            </w:r>
          </w:p>
          <w:p w:rsidR="00884EA5" w:rsidRDefault="00884EA5" w:rsidP="00181E8A">
            <w:r>
              <w:rPr>
                <w:bCs/>
              </w:rPr>
              <w:fldChar w:fldCharType="begin">
                <w:ffData>
                  <w:name w:val="Bw_onderwerp"/>
                  <w:enabled/>
                  <w:calcOnExit w:val="0"/>
                  <w:textInput>
                    <w:default w:val="meerjarige beschikking bo en sbo aangepast vervoer"/>
                  </w:textInput>
                </w:ffData>
              </w:fldChar>
            </w:r>
            <w:bookmarkStart w:id="13" w:name="Bw_onderwerp"/>
            <w:r>
              <w:rPr>
                <w:bCs/>
              </w:rPr>
              <w:instrText xml:space="preserve"> FORMTEXT </w:instrText>
            </w:r>
            <w:r w:rsidR="00B6056B" w:rsidRPr="006F549D">
              <w:rPr>
                <w:bCs/>
              </w:rPr>
            </w:r>
            <w:r>
              <w:rPr>
                <w:bCs/>
              </w:rPr>
              <w:fldChar w:fldCharType="separate"/>
            </w:r>
            <w:r w:rsidR="006F549D">
              <w:rPr>
                <w:bCs/>
                <w:noProof/>
              </w:rPr>
              <w:t>meerjarige beschikking bo en sbo aangepast vervoer</w:t>
            </w:r>
            <w:r>
              <w:rPr>
                <w:bCs/>
              </w:rPr>
              <w:fldChar w:fldCharType="end"/>
            </w:r>
            <w:bookmarkEnd w:id="13"/>
          </w:p>
          <w:bookmarkStart w:id="14" w:name="Bw_ons_kenmerk"/>
          <w:p w:rsidR="00884EA5" w:rsidRDefault="008D549D" w:rsidP="00181E8A">
            <w:r>
              <w:fldChar w:fldCharType="begin">
                <w:ffData>
                  <w:name w:val="Bw_ons_kenmerk"/>
                  <w:enabled/>
                  <w:calcOnExit w:val="0"/>
                  <w:textInput/>
                </w:ffData>
              </w:fldChar>
            </w:r>
            <w:r>
              <w:instrText xml:space="preserve"> FORMTEXT </w:instrText>
            </w:r>
            <w:r>
              <w:fldChar w:fldCharType="separate"/>
            </w:r>
            <w:r w:rsidR="00CA2612">
              <w:rPr>
                <w:noProof/>
              </w:rPr>
              <w:t>gedragsregels aangepast vervoer</w:t>
            </w:r>
            <w:r>
              <w:fldChar w:fldCharType="end"/>
            </w:r>
            <w:bookmarkEnd w:id="14"/>
          </w:p>
          <w:p w:rsidR="00884EA5" w:rsidRDefault="00CA2612" w:rsidP="00181E8A">
            <w:r>
              <w:fldChar w:fldCharType="begin">
                <w:ffData>
                  <w:name w:val="Text18"/>
                  <w:enabled/>
                  <w:calcOnExit w:val="0"/>
                  <w:textInput/>
                </w:ffData>
              </w:fldChar>
            </w:r>
            <w:bookmarkStart w:id="15"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c>
          <w:tcPr>
            <w:tcW w:w="2807" w:type="dxa"/>
            <w:vMerge/>
          </w:tcPr>
          <w:p w:rsidR="00884EA5" w:rsidRDefault="00884EA5" w:rsidP="00181E8A">
            <w:pPr>
              <w:rPr>
                <w:rFonts w:ascii="Trump Mediaeval" w:hAnsi="Trump Mediaeval"/>
                <w:i/>
                <w:iCs/>
                <w:spacing w:val="-4"/>
                <w:sz w:val="16"/>
              </w:rPr>
            </w:pPr>
          </w:p>
        </w:tc>
      </w:tr>
    </w:tbl>
    <w:p w:rsidR="00785764" w:rsidRDefault="00785764" w:rsidP="00181E8A">
      <w:pPr>
        <w:sectPr w:rsidR="00785764" w:rsidSect="006F549D">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567" w:right="737" w:bottom="1928" w:left="1985" w:header="709" w:footer="454" w:gutter="0"/>
          <w:cols w:space="708"/>
          <w:titlePg/>
          <w:docGrid w:linePitch="360"/>
        </w:sectPr>
      </w:pPr>
    </w:p>
    <w:p w:rsidR="00884EA5" w:rsidRDefault="00884EA5" w:rsidP="00181E8A"/>
    <w:p w:rsidR="005213E8" w:rsidRDefault="00884EA5" w:rsidP="00181E8A">
      <w:r>
        <w:fldChar w:fldCharType="begin">
          <w:ffData>
            <w:name w:val="Bw_Aanhef"/>
            <w:enabled/>
            <w:calcOnExit w:val="0"/>
            <w:textInput>
              <w:default w:val="Geachte ouder(s)/verzorger(s),"/>
            </w:textInput>
          </w:ffData>
        </w:fldChar>
      </w:r>
      <w:bookmarkStart w:id="17" w:name="Bw_Aanhef"/>
      <w:r>
        <w:instrText xml:space="preserve"> FORMTEXT </w:instrText>
      </w:r>
      <w:r>
        <w:fldChar w:fldCharType="separate"/>
      </w:r>
      <w:r w:rsidR="006F549D">
        <w:t>Geachte ouder(s)/verzorger(s),</w:t>
      </w:r>
      <w:r>
        <w:fldChar w:fldCharType="end"/>
      </w:r>
      <w:bookmarkEnd w:id="17"/>
    </w:p>
    <w:p w:rsidR="00884EA5" w:rsidRDefault="00884EA5" w:rsidP="00181E8A"/>
    <w:p w:rsidR="00884EA5" w:rsidRDefault="00884EA5" w:rsidP="00181E8A"/>
    <w:p w:rsidR="006F549D" w:rsidRDefault="006F549D" w:rsidP="00181E8A">
      <w:bookmarkStart w:id="18" w:name="Bw_begin"/>
      <w:bookmarkEnd w:id="18"/>
      <w:r>
        <w:t xml:space="preserve">Op </w:t>
      </w:r>
      <w:bookmarkStart w:id="19" w:name="Text9"/>
      <w:r>
        <w:fldChar w:fldCharType="begin">
          <w:ffData>
            <w:name w:val="Text9"/>
            <w:enabled/>
            <w:calcOnExit w:val="0"/>
            <w:textInput>
              <w:default w:val="datum"/>
            </w:textInput>
          </w:ffData>
        </w:fldChar>
      </w:r>
      <w:r>
        <w:instrText xml:space="preserve"> FORMTEXT </w:instrText>
      </w:r>
      <w:r>
        <w:fldChar w:fldCharType="separate"/>
      </w:r>
      <w:r>
        <w:rPr>
          <w:noProof/>
        </w:rPr>
        <w:t>datum</w:t>
      </w:r>
      <w:r>
        <w:fldChar w:fldCharType="end"/>
      </w:r>
      <w:bookmarkEnd w:id="19"/>
      <w:r>
        <w:t xml:space="preserve"> heeft u voor uw kind </w:t>
      </w:r>
      <w:bookmarkStart w:id="20" w:name="Text10"/>
      <w:r>
        <w:fldChar w:fldCharType="begin">
          <w:ffData>
            <w:name w:val="Text10"/>
            <w:enabled/>
            <w:calcOnExit w:val="0"/>
            <w:textInput>
              <w:default w:val="naam leerling"/>
            </w:textInput>
          </w:ffData>
        </w:fldChar>
      </w:r>
      <w:r>
        <w:instrText xml:space="preserve"> FORMTEXT </w:instrText>
      </w:r>
      <w:r>
        <w:fldChar w:fldCharType="separate"/>
      </w:r>
      <w:r>
        <w:rPr>
          <w:noProof/>
        </w:rPr>
        <w:t>naam leerling</w:t>
      </w:r>
      <w:r>
        <w:fldChar w:fldCharType="end"/>
      </w:r>
      <w:bookmarkEnd w:id="20"/>
      <w:r>
        <w:t xml:space="preserve"> geboren op </w:t>
      </w:r>
      <w:bookmarkStart w:id="21" w:name="Text11"/>
      <w:r>
        <w:fldChar w:fldCharType="begin">
          <w:ffData>
            <w:name w:val="Text11"/>
            <w:enabled/>
            <w:calcOnExit w:val="0"/>
            <w:textInput>
              <w:default w:val="geboortedatum"/>
            </w:textInput>
          </w:ffData>
        </w:fldChar>
      </w:r>
      <w:r>
        <w:instrText xml:space="preserve"> FORMTEXT </w:instrText>
      </w:r>
      <w:r>
        <w:fldChar w:fldCharType="separate"/>
      </w:r>
      <w:r>
        <w:rPr>
          <w:noProof/>
        </w:rPr>
        <w:t>geboortedatum</w:t>
      </w:r>
      <w:r>
        <w:fldChar w:fldCharType="end"/>
      </w:r>
      <w:bookmarkEnd w:id="21"/>
      <w:r>
        <w:t xml:space="preserve"> een aanvraag ingediend voor vergoeding van de vervoerskosten van en naar school </w:t>
      </w:r>
      <w:bookmarkStart w:id="22" w:name="Text12"/>
      <w:r>
        <w:fldChar w:fldCharType="begin">
          <w:ffData>
            <w:name w:val="Text12"/>
            <w:enabled/>
            <w:calcOnExit w:val="0"/>
            <w:textInput>
              <w:default w:val="naam school"/>
            </w:textInput>
          </w:ffData>
        </w:fldChar>
      </w:r>
      <w:r>
        <w:instrText xml:space="preserve"> FORMTEXT </w:instrText>
      </w:r>
      <w:r>
        <w:fldChar w:fldCharType="separate"/>
      </w:r>
      <w:r>
        <w:rPr>
          <w:noProof/>
        </w:rPr>
        <w:t>naam school</w:t>
      </w:r>
      <w:r>
        <w:fldChar w:fldCharType="end"/>
      </w:r>
      <w:bookmarkEnd w:id="22"/>
      <w:r>
        <w:t xml:space="preserve"> te </w:t>
      </w:r>
      <w:bookmarkStart w:id="23" w:name="Text13"/>
      <w:r>
        <w:fldChar w:fldCharType="begin">
          <w:ffData>
            <w:name w:val="Text13"/>
            <w:enabled/>
            <w:calcOnExit w:val="0"/>
            <w:textInput>
              <w:default w:val="plaatsnaam schoollocatie"/>
            </w:textInput>
          </w:ffData>
        </w:fldChar>
      </w:r>
      <w:r>
        <w:instrText xml:space="preserve"> FORMTEXT </w:instrText>
      </w:r>
      <w:r>
        <w:fldChar w:fldCharType="separate"/>
      </w:r>
      <w:r>
        <w:rPr>
          <w:noProof/>
        </w:rPr>
        <w:t>plaatsnaam schoollocatie</w:t>
      </w:r>
      <w:r>
        <w:fldChar w:fldCharType="end"/>
      </w:r>
      <w:bookmarkEnd w:id="23"/>
      <w:r>
        <w:t xml:space="preserve">. De aanvraag is op grond van de Verordening Leerlingenvervoer gemeente </w:t>
      </w:r>
      <w:r w:rsidR="00181E8A">
        <w:t>Waterstad</w:t>
      </w:r>
      <w:r>
        <w:t xml:space="preserve"> 2009 goedgekeurd. Daarom krijgt u vanaf </w:t>
      </w:r>
      <w:bookmarkStart w:id="24" w:name="Text14"/>
      <w:r>
        <w:fldChar w:fldCharType="begin">
          <w:ffData>
            <w:name w:val="Text14"/>
            <w:enabled/>
            <w:calcOnExit w:val="0"/>
            <w:textInput>
              <w:default w:val="datum"/>
            </w:textInput>
          </w:ffData>
        </w:fldChar>
      </w:r>
      <w:r>
        <w:instrText xml:space="preserve"> FORMTEXT </w:instrText>
      </w:r>
      <w:r>
        <w:fldChar w:fldCharType="separate"/>
      </w:r>
      <w:r>
        <w:rPr>
          <w:noProof/>
        </w:rPr>
        <w:t>datum</w:t>
      </w:r>
      <w:r>
        <w:fldChar w:fldCharType="end"/>
      </w:r>
      <w:bookmarkEnd w:id="24"/>
      <w:r>
        <w:t xml:space="preserve"> van het schooljaar </w:t>
      </w:r>
      <w:bookmarkStart w:id="25" w:name="Text15"/>
      <w:r>
        <w:fldChar w:fldCharType="begin">
          <w:ffData>
            <w:name w:val="Text15"/>
            <w:enabled/>
            <w:calcOnExit w:val="0"/>
            <w:textInput>
              <w:default w:val="schooljaar"/>
            </w:textInput>
          </w:ffData>
        </w:fldChar>
      </w:r>
      <w:r>
        <w:instrText xml:space="preserve"> FORMTEXT </w:instrText>
      </w:r>
      <w:r>
        <w:fldChar w:fldCharType="separate"/>
      </w:r>
      <w:r>
        <w:rPr>
          <w:noProof/>
        </w:rPr>
        <w:t>schooljaar</w:t>
      </w:r>
      <w:r>
        <w:fldChar w:fldCharType="end"/>
      </w:r>
      <w:bookmarkEnd w:id="25"/>
      <w:r>
        <w:t xml:space="preserve"> tot het einde van het schooljaar </w:t>
      </w:r>
      <w:bookmarkStart w:id="26" w:name="Text16"/>
      <w:r>
        <w:fldChar w:fldCharType="begin">
          <w:ffData>
            <w:name w:val="Text16"/>
            <w:enabled/>
            <w:calcOnExit w:val="0"/>
            <w:textInput>
              <w:default w:val="schooljaar"/>
            </w:textInput>
          </w:ffData>
        </w:fldChar>
      </w:r>
      <w:r>
        <w:instrText xml:space="preserve"> FORMTEXT </w:instrText>
      </w:r>
      <w:r>
        <w:fldChar w:fldCharType="separate"/>
      </w:r>
      <w:r>
        <w:rPr>
          <w:noProof/>
        </w:rPr>
        <w:t>schooljaar</w:t>
      </w:r>
      <w:r>
        <w:fldChar w:fldCharType="end"/>
      </w:r>
      <w:bookmarkEnd w:id="26"/>
      <w:r>
        <w:t xml:space="preserve"> een vergoeding van de reiskosten van uw kind van en naar school. Deze meerjarige beschikking ontvangt u onder voorbehoud van wijziging van de regelgeving.</w:t>
      </w:r>
    </w:p>
    <w:p w:rsidR="006F549D" w:rsidRDefault="006F549D" w:rsidP="00181E8A"/>
    <w:p w:rsidR="006F549D" w:rsidRDefault="006F549D" w:rsidP="00181E8A">
      <w:r>
        <w:t xml:space="preserve">Indien u na het schooljaar </w:t>
      </w:r>
      <w:bookmarkStart w:id="27" w:name="Text17"/>
      <w:r>
        <w:fldChar w:fldCharType="begin">
          <w:ffData>
            <w:name w:val="Text17"/>
            <w:enabled/>
            <w:calcOnExit w:val="0"/>
            <w:textInput>
              <w:default w:val="schooljaar"/>
            </w:textInput>
          </w:ffData>
        </w:fldChar>
      </w:r>
      <w:r>
        <w:instrText xml:space="preserve"> FORMTEXT </w:instrText>
      </w:r>
      <w:r>
        <w:fldChar w:fldCharType="separate"/>
      </w:r>
      <w:r>
        <w:rPr>
          <w:noProof/>
        </w:rPr>
        <w:t>schooljaar</w:t>
      </w:r>
      <w:r>
        <w:fldChar w:fldCharType="end"/>
      </w:r>
      <w:bookmarkEnd w:id="27"/>
      <w:r>
        <w:t xml:space="preserve"> weer in aanmerking wilt komen voor een vergoeding van de vervoerskosten, dan moet u opnieuw op tijd een aanvraag indienen.</w:t>
      </w:r>
    </w:p>
    <w:p w:rsidR="006F549D" w:rsidRDefault="006F549D" w:rsidP="00181E8A"/>
    <w:p w:rsidR="006F549D" w:rsidRDefault="006F549D" w:rsidP="00181E8A">
      <w:r w:rsidRPr="00585CF3">
        <w:t xml:space="preserve">Houdt u rekening met het volgende. </w:t>
      </w:r>
      <w:r>
        <w:t xml:space="preserve">Na </w:t>
      </w:r>
      <w:r w:rsidRPr="00585CF3">
        <w:t xml:space="preserve">schooljaar </w:t>
      </w:r>
      <w:bookmarkStart w:id="28" w:name="Text5"/>
      <w:r>
        <w:fldChar w:fldCharType="begin">
          <w:ffData>
            <w:name w:val="Text5"/>
            <w:enabled/>
            <w:calcOnExit w:val="0"/>
            <w:textInput>
              <w:default w:val="jaar"/>
            </w:textInput>
          </w:ffData>
        </w:fldChar>
      </w:r>
      <w:r>
        <w:instrText xml:space="preserve"> FORMTEXT </w:instrText>
      </w:r>
      <w:r>
        <w:fldChar w:fldCharType="separate"/>
      </w:r>
      <w:r>
        <w:rPr>
          <w:noProof/>
        </w:rPr>
        <w:t>jaar</w:t>
      </w:r>
      <w:r>
        <w:fldChar w:fldCharType="end"/>
      </w:r>
      <w:bookmarkEnd w:id="28"/>
      <w:r>
        <w:t xml:space="preserve"> </w:t>
      </w:r>
      <w:r w:rsidRPr="00585CF3">
        <w:t xml:space="preserve">is </w:t>
      </w:r>
      <w:r>
        <w:t>uw kind</w:t>
      </w:r>
      <w:r w:rsidRPr="00585CF3">
        <w:t xml:space="preserve"> 10 jaar. </w:t>
      </w:r>
      <w:r>
        <w:t xml:space="preserve">Gezien de leeftijd en het streven naar zelfredzaamheid van uw kind op weg naar het voortgezet onderwijs, dient u er rekening mee te houden dat wij na schooljaar </w:t>
      </w:r>
      <w:r>
        <w:fldChar w:fldCharType="begin">
          <w:ffData>
            <w:name w:val="Text8"/>
            <w:enabled/>
            <w:calcOnExit w:val="0"/>
            <w:textInput/>
          </w:ffData>
        </w:fldChar>
      </w:r>
      <w:bookmarkStart w:id="29" w:name="Text8"/>
      <w:r>
        <w:instrText xml:space="preserve"> FORMTEXT </w:instrText>
      </w:r>
      <w:r>
        <w:fldChar w:fldCharType="separate"/>
      </w:r>
      <w:r w:rsidR="00CA2612">
        <w:rPr>
          <w:noProof/>
        </w:rPr>
        <w:t>jaar</w:t>
      </w:r>
      <w:r>
        <w:fldChar w:fldCharType="end"/>
      </w:r>
      <w:bookmarkEnd w:id="29"/>
      <w:r>
        <w:t xml:space="preserve"> geen aangepast vervoer kunnen toekennen. Wij adviseren u om in schooljaar </w:t>
      </w:r>
      <w:r>
        <w:fldChar w:fldCharType="begin">
          <w:ffData>
            <w:name w:val="Text7"/>
            <w:enabled/>
            <w:calcOnExit w:val="0"/>
            <w:textInput/>
          </w:ffData>
        </w:fldChar>
      </w:r>
      <w:bookmarkStart w:id="30" w:name="Text7"/>
      <w:r>
        <w:instrText xml:space="preserve"> FORMTEXT </w:instrText>
      </w:r>
      <w:r>
        <w:fldChar w:fldCharType="separate"/>
      </w:r>
      <w:r w:rsidR="00CA2612">
        <w:rPr>
          <w:noProof/>
        </w:rPr>
        <w:t>jaar</w:t>
      </w:r>
      <w:r>
        <w:fldChar w:fldCharType="end"/>
      </w:r>
      <w:bookmarkEnd w:id="30"/>
      <w:r>
        <w:t xml:space="preserve"> </w:t>
      </w:r>
      <w:r w:rsidRPr="00585CF3">
        <w:t xml:space="preserve">met </w:t>
      </w:r>
      <w:r>
        <w:t>uw kind</w:t>
      </w:r>
      <w:r w:rsidRPr="00585CF3">
        <w:t xml:space="preserve"> te oefenen om zelfstandig met het openbaar vervoer naar school te </w:t>
      </w:r>
      <w:r>
        <w:t xml:space="preserve">kunnen </w:t>
      </w:r>
      <w:r w:rsidRPr="00585CF3">
        <w:t xml:space="preserve">reizen. Indien </w:t>
      </w:r>
      <w:r>
        <w:t xml:space="preserve">uw kind met ingang van schooljaar </w:t>
      </w:r>
      <w:bookmarkStart w:id="31" w:name="Text6"/>
      <w:r>
        <w:fldChar w:fldCharType="begin">
          <w:ffData>
            <w:name w:val="Text6"/>
            <w:enabled/>
            <w:calcOnExit w:val="0"/>
            <w:textInput>
              <w:default w:val="jaar"/>
            </w:textInput>
          </w:ffData>
        </w:fldChar>
      </w:r>
      <w:r>
        <w:instrText xml:space="preserve"> FORMTEXT </w:instrText>
      </w:r>
      <w:r>
        <w:fldChar w:fldCharType="separate"/>
      </w:r>
      <w:r>
        <w:rPr>
          <w:noProof/>
        </w:rPr>
        <w:t>jaar</w:t>
      </w:r>
      <w:r>
        <w:fldChar w:fldCharType="end"/>
      </w:r>
      <w:bookmarkEnd w:id="31"/>
      <w:r>
        <w:t xml:space="preserve"> </w:t>
      </w:r>
      <w:r w:rsidRPr="00585CF3">
        <w:t xml:space="preserve">niet in staat is om zelfstandig met openbaar vervoer naar school te reizen en u </w:t>
      </w:r>
      <w:r>
        <w:t>in aanmerking wilt blijven komen voor</w:t>
      </w:r>
      <w:r w:rsidRPr="00585CF3">
        <w:t xml:space="preserve"> aangepast vervoer, dient dit goed gemotiveerd te worden in de aanvraag voor leerlingenvervoer.</w:t>
      </w:r>
    </w:p>
    <w:p w:rsidR="006F549D" w:rsidRDefault="006F549D" w:rsidP="00181E8A"/>
    <w:p w:rsidR="006F549D" w:rsidRPr="00181E8A" w:rsidRDefault="006F549D" w:rsidP="00181E8A">
      <w:pPr>
        <w:rPr>
          <w:b/>
        </w:rPr>
      </w:pPr>
      <w:r w:rsidRPr="00181E8A">
        <w:rPr>
          <w:b/>
        </w:rPr>
        <w:t>De vergoeding</w:t>
      </w:r>
    </w:p>
    <w:p w:rsidR="006F549D" w:rsidRPr="008566B0" w:rsidRDefault="006F549D" w:rsidP="00181E8A">
      <w:r w:rsidRPr="008566B0">
        <w:t>U heeft recht op een vergoeding, die gebaseerd is op de kosten van:</w:t>
      </w:r>
    </w:p>
    <w:p w:rsidR="006F549D" w:rsidRDefault="006F549D" w:rsidP="00181E8A">
      <w:r>
        <w:t>- het aangepast vervoer</w:t>
      </w:r>
    </w:p>
    <w:p w:rsidR="006F549D" w:rsidRPr="008566B0" w:rsidRDefault="006F549D" w:rsidP="00181E8A"/>
    <w:p w:rsidR="006F549D" w:rsidRPr="00181E8A" w:rsidRDefault="006F549D" w:rsidP="00181E8A">
      <w:pPr>
        <w:rPr>
          <w:b/>
        </w:rPr>
      </w:pPr>
      <w:r w:rsidRPr="00181E8A">
        <w:rPr>
          <w:b/>
        </w:rPr>
        <w:t>Wat betekent dit voor u?</w:t>
      </w:r>
    </w:p>
    <w:p w:rsidR="006F549D" w:rsidRDefault="006F549D" w:rsidP="00181E8A">
      <w:r>
        <w:t xml:space="preserve">U hoeft niet meer jaarlijks een aanvraag voor een vergoeding van het leerlingenvervoer voor uw kind aan te vragen. Jaarlijks zal door ons via de leerplichtadministratie gecontroleerd worden of uw kind nog onderwijs volgt op </w:t>
      </w:r>
      <w:bookmarkStart w:id="32" w:name="Text1"/>
      <w:r>
        <w:fldChar w:fldCharType="begin">
          <w:ffData>
            <w:name w:val="Text1"/>
            <w:enabled/>
            <w:calcOnExit w:val="0"/>
            <w:textInput>
              <w:default w:val="school"/>
            </w:textInput>
          </w:ffData>
        </w:fldChar>
      </w:r>
      <w:r>
        <w:instrText xml:space="preserve"> FORMTEXT </w:instrText>
      </w:r>
      <w:r>
        <w:fldChar w:fldCharType="separate"/>
      </w:r>
      <w:r>
        <w:rPr>
          <w:noProof/>
        </w:rPr>
        <w:t>school</w:t>
      </w:r>
      <w:r>
        <w:fldChar w:fldCharType="end"/>
      </w:r>
      <w:bookmarkEnd w:id="32"/>
      <w:r>
        <w:t xml:space="preserve"> te </w:t>
      </w:r>
      <w:r>
        <w:fldChar w:fldCharType="begin">
          <w:ffData>
            <w:name w:val="Text2"/>
            <w:enabled/>
            <w:calcOnExit w:val="0"/>
            <w:textInput/>
          </w:ffData>
        </w:fldChar>
      </w:r>
      <w:bookmarkStart w:id="33" w:name="Text2"/>
      <w:r>
        <w:instrText xml:space="preserve"> FORMTEXT </w:instrText>
      </w:r>
      <w:r>
        <w:fldChar w:fldCharType="separate"/>
      </w:r>
      <w:r w:rsidR="00CA2612">
        <w:rPr>
          <w:noProof/>
        </w:rPr>
        <w:t>plaats</w:t>
      </w:r>
      <w:r>
        <w:fldChar w:fldCharType="end"/>
      </w:r>
      <w:bookmarkEnd w:id="33"/>
      <w:r>
        <w:t>.</w:t>
      </w:r>
    </w:p>
    <w:p w:rsidR="00BA62AF" w:rsidRPr="006C228B" w:rsidRDefault="00BA62AF" w:rsidP="00181E8A"/>
    <w:p w:rsidR="006F549D" w:rsidRPr="00181E8A" w:rsidRDefault="006F549D" w:rsidP="00181E8A">
      <w:pPr>
        <w:rPr>
          <w:b/>
        </w:rPr>
      </w:pPr>
      <w:r w:rsidRPr="00181E8A">
        <w:rPr>
          <w:b/>
        </w:rPr>
        <w:t>Verplichting tot terugsturen controleformulier</w:t>
      </w:r>
    </w:p>
    <w:p w:rsidR="006F549D" w:rsidRPr="00CF5551" w:rsidRDefault="006F549D" w:rsidP="00181E8A">
      <w:r>
        <w:t>Ieder jaar zullen wij u wel voor de start van een schooljaar een controleformulier toesturen. U dient de gegevens daarop te controleren op juistheid en ondertekend aan ons terug te sturen. Verder zullen wij jaarlijks controleren of er een wijziging van de hoogte van de vergoeding dient plaats te vinden aan de hand van de voor uw situatie meest voordelige reismogelijkheid.</w:t>
      </w:r>
    </w:p>
    <w:p w:rsidR="006F549D" w:rsidRDefault="006F549D" w:rsidP="00181E8A"/>
    <w:p w:rsidR="006F549D" w:rsidRDefault="006F549D" w:rsidP="00181E8A">
      <w:r w:rsidRPr="00274B7A">
        <w:t>De vergoeding wordt niet aan u uitbetaald omdat u een vergoeding krijgt in de vorm van aangepast vervoer welk</w:t>
      </w:r>
      <w:r>
        <w:t>e</w:t>
      </w:r>
      <w:r w:rsidRPr="00274B7A">
        <w:t xml:space="preserve"> wij voor uw kind hebben geregeld met </w:t>
      </w:r>
      <w:bookmarkStart w:id="34" w:name="Dropdown1"/>
      <w:r>
        <w:fldChar w:fldCharType="begin">
          <w:ffData>
            <w:name w:val="Dropdown1"/>
            <w:enabled/>
            <w:calcOnExit w:val="0"/>
            <w:ddList>
              <w:result w:val="1"/>
              <w:listEntry w:val="Taxi Zeevang"/>
              <w:listEntry w:val="Connexxion"/>
            </w:ddList>
          </w:ffData>
        </w:fldChar>
      </w:r>
      <w:r>
        <w:instrText xml:space="preserve"> FORMDROPDOWN </w:instrText>
      </w:r>
      <w:r>
        <w:fldChar w:fldCharType="end"/>
      </w:r>
      <w:bookmarkEnd w:id="34"/>
      <w:r w:rsidRPr="00274B7A">
        <w:t xml:space="preserve">. </w:t>
      </w:r>
      <w:r>
        <w:t>De vervoerder</w:t>
      </w:r>
      <w:r w:rsidRPr="00274B7A">
        <w:t xml:space="preserve"> </w:t>
      </w:r>
      <w:r w:rsidRPr="00274B7A">
        <w:lastRenderedPageBreak/>
        <w:t>brengt de kosten hiervan in rekening bij de gemeente. Het aangepaste vervoer vindt alleen plaats aansluitend op de schooltijden zoals deze vermeld zijn in het schoolplan van de school. Vervoer buiten deze schooltijden</w:t>
      </w:r>
      <w:r>
        <w:t xml:space="preserve"> valt niet onder de vergoeding.</w:t>
      </w:r>
    </w:p>
    <w:p w:rsidR="006F549D" w:rsidRPr="006A0055" w:rsidRDefault="006F549D" w:rsidP="00181E8A">
      <w:r w:rsidRPr="006A0055">
        <w:t>De route wordt door de vervoerder zo efficiënt mogelijk gereden, met individuele wensen van ouder(s)/verzorger(s) kan geen rekening worden gehouden.</w:t>
      </w:r>
    </w:p>
    <w:p w:rsidR="006F549D" w:rsidRDefault="006F549D" w:rsidP="00181E8A"/>
    <w:p w:rsidR="006F549D" w:rsidRDefault="006F549D" w:rsidP="00181E8A">
      <w:r>
        <w:t>De vervoerder neemt zo spoedig mogelijk voor aanvang van het vervoer contact met u op om de afspraken over het vervoer (tijden van halen en brengen) met u door te nemen.</w:t>
      </w:r>
    </w:p>
    <w:p w:rsidR="006F549D" w:rsidRDefault="006F549D" w:rsidP="00181E8A">
      <w:r>
        <w:fldChar w:fldCharType="begin">
          <w:ffData>
            <w:name w:val=""/>
            <w:enabled/>
            <w:calcOnExit w:val="0"/>
            <w:ddList>
              <w:result w:val="1"/>
              <w:listEntry w:val="Taxi Zeevang"/>
              <w:listEntry w:val="Connexxion"/>
            </w:ddList>
          </w:ffData>
        </w:fldChar>
      </w:r>
      <w:r>
        <w:instrText xml:space="preserve"> FORMDROPDOWN </w:instrText>
      </w:r>
      <w:r>
        <w:fldChar w:fldCharType="end"/>
      </w:r>
      <w:r>
        <w:t xml:space="preserve"> </w:t>
      </w:r>
      <w:r w:rsidR="002F2BB4">
        <w:t xml:space="preserve">is </w:t>
      </w:r>
      <w:r>
        <w:t xml:space="preserve">bereikbaar op telefoonnummer </w:t>
      </w:r>
      <w:bookmarkStart w:id="35" w:name="Dropdown2"/>
      <w:r>
        <w:fldChar w:fldCharType="begin">
          <w:ffData>
            <w:name w:val="Dropdown2"/>
            <w:enabled/>
            <w:calcOnExit w:val="0"/>
            <w:ddList>
              <w:result w:val="1"/>
              <w:listEntry w:val="0299 - 469 475"/>
              <w:listEntry w:val="020 - 633 39 43"/>
            </w:ddList>
          </w:ffData>
        </w:fldChar>
      </w:r>
      <w:r>
        <w:instrText xml:space="preserve"> FORMDROPDOWN </w:instrText>
      </w:r>
      <w:r>
        <w:fldChar w:fldCharType="end"/>
      </w:r>
      <w:bookmarkEnd w:id="35"/>
      <w:r>
        <w:t>.</w:t>
      </w:r>
    </w:p>
    <w:p w:rsidR="006F549D" w:rsidRDefault="006F549D" w:rsidP="00181E8A"/>
    <w:p w:rsidR="006F549D" w:rsidRPr="00181E8A" w:rsidRDefault="006F549D" w:rsidP="00181E8A">
      <w:pPr>
        <w:rPr>
          <w:b/>
        </w:rPr>
      </w:pPr>
      <w:r w:rsidRPr="00181E8A">
        <w:rPr>
          <w:b/>
        </w:rPr>
        <w:t>Drempelbedrag</w:t>
      </w:r>
    </w:p>
    <w:p w:rsidR="006F549D" w:rsidRPr="00885D82" w:rsidRDefault="006F549D" w:rsidP="00181E8A">
      <w:r w:rsidRPr="00885D82">
        <w:t>De eigen bijdrage noemen we het drempelbedrag. Het drempelbedrag is gelijk aan de kosten van het openbaar vervoer binnen het 1 zone grensgebied.</w:t>
      </w:r>
    </w:p>
    <w:p w:rsidR="006F549D" w:rsidRDefault="006F549D" w:rsidP="00181E8A">
      <w:pPr>
        <w:rPr>
          <w:b/>
        </w:rPr>
      </w:pPr>
    </w:p>
    <w:p w:rsidR="006F549D" w:rsidRDefault="006F549D" w:rsidP="00181E8A">
      <w:r w:rsidRPr="00885D82">
        <w:t xml:space="preserve">Voor kinderen die een </w:t>
      </w:r>
      <w:r>
        <w:t xml:space="preserve">(speciale) </w:t>
      </w:r>
      <w:r w:rsidRPr="00885D82">
        <w:t xml:space="preserve">school voor basisonderwijs bezoeken wordt een eigen bijdrage in rekening gebracht wanneer het gecorrigeerde verzamelinkomen over het jaar </w:t>
      </w:r>
      <w:r>
        <w:fldChar w:fldCharType="begin">
          <w:ffData>
            <w:name w:val="Text2"/>
            <w:enabled/>
            <w:calcOnExit w:val="0"/>
            <w:textInput/>
          </w:ffData>
        </w:fldChar>
      </w:r>
      <w:r>
        <w:instrText xml:space="preserve"> FORMTEXT </w:instrText>
      </w:r>
      <w:r>
        <w:fldChar w:fldCharType="separate"/>
      </w:r>
      <w:r w:rsidR="00CC71F5">
        <w:rPr>
          <w:noProof/>
        </w:rPr>
        <w:t>2008</w:t>
      </w:r>
      <w:r>
        <w:fldChar w:fldCharType="end"/>
      </w:r>
      <w:r w:rsidRPr="00885D82">
        <w:t xml:space="preserve"> van u en uw partner meer bedroeg dan € </w:t>
      </w:r>
      <w:bookmarkStart w:id="36" w:name="Text3"/>
      <w:r>
        <w:fldChar w:fldCharType="begin">
          <w:ffData>
            <w:name w:val="Text3"/>
            <w:enabled/>
            <w:calcOnExit w:val="0"/>
            <w:textInput/>
          </w:ffData>
        </w:fldChar>
      </w:r>
      <w:r>
        <w:instrText xml:space="preserve"> FORMTEXT </w:instrText>
      </w:r>
      <w:r>
        <w:fldChar w:fldCharType="separate"/>
      </w:r>
      <w:r w:rsidR="00CC71F5">
        <w:rPr>
          <w:noProof/>
        </w:rPr>
        <w:t>23.400</w:t>
      </w:r>
      <w:r>
        <w:fldChar w:fldCharType="end"/>
      </w:r>
      <w:bookmarkEnd w:id="36"/>
      <w:r w:rsidRPr="00885D82">
        <w:t>,-. Dit is bij u het geval.</w:t>
      </w:r>
    </w:p>
    <w:p w:rsidR="006F549D" w:rsidRDefault="006F549D" w:rsidP="00181E8A"/>
    <w:p w:rsidR="006F549D" w:rsidRDefault="006F549D" w:rsidP="00181E8A">
      <w:r w:rsidRPr="008F645B">
        <w:t xml:space="preserve">In uw geval betekent dit dat u een eigen bijdrage verschuldigd bent van € </w:t>
      </w:r>
      <w:r>
        <w:fldChar w:fldCharType="begin">
          <w:ffData>
            <w:name w:val="Text1"/>
            <w:enabled/>
            <w:calcOnExit w:val="0"/>
            <w:textInput/>
          </w:ffData>
        </w:fldChar>
      </w:r>
      <w:r>
        <w:instrText xml:space="preserve"> FORMTEXT </w:instrText>
      </w:r>
      <w:r>
        <w:fldChar w:fldCharType="separate"/>
      </w:r>
      <w:r w:rsidR="00CC71F5">
        <w:rPr>
          <w:noProof/>
        </w:rPr>
        <w:t>279</w:t>
      </w:r>
      <w:r>
        <w:fldChar w:fldCharType="end"/>
      </w:r>
      <w:r w:rsidR="00CC71F5">
        <w:t>,-</w:t>
      </w:r>
      <w:r>
        <w:t>.</w:t>
      </w:r>
      <w:r w:rsidRPr="008F645B">
        <w:t xml:space="preserve"> </w:t>
      </w:r>
      <w:r>
        <w:t>U krijgt van ons een acceptgiro toegestuurd om deze eigen bijdrage over te kunnen maken.</w:t>
      </w:r>
    </w:p>
    <w:p w:rsidR="006F549D" w:rsidRDefault="006F549D" w:rsidP="00181E8A"/>
    <w:p w:rsidR="006F549D" w:rsidRPr="00181E8A" w:rsidRDefault="006F549D" w:rsidP="00181E8A">
      <w:pPr>
        <w:rPr>
          <w:b/>
        </w:rPr>
      </w:pPr>
      <w:r w:rsidRPr="00181E8A">
        <w:rPr>
          <w:b/>
        </w:rPr>
        <w:t>Doorgeven wijzigingen</w:t>
      </w:r>
    </w:p>
    <w:p w:rsidR="006F549D" w:rsidRPr="00984327" w:rsidRDefault="006F549D" w:rsidP="00181E8A">
      <w:r w:rsidRPr="00984327">
        <w:t>Als er zich in de huidige situatie een verandering voordoet die van invloed is op (de kosten van) het vervoer dan wel de vergoeding zelf ( bijv. verhuizing, andere school, u ontvangt op grond van een andere regeling al een vervoerskostenvergoeding etc.) bent u verplicht dit te melden.</w:t>
      </w:r>
    </w:p>
    <w:p w:rsidR="006F549D" w:rsidRPr="00984327" w:rsidRDefault="006F549D" w:rsidP="00181E8A">
      <w:r w:rsidRPr="00984327">
        <w:t xml:space="preserve">U kunt de wijziging schriftelijk aan ons doorgeven, tenminste twee weken voordat de situatie zich voordoet, op het volgende adres: </w:t>
      </w:r>
    </w:p>
    <w:p w:rsidR="006F549D" w:rsidRPr="00984327" w:rsidRDefault="006F549D" w:rsidP="00181E8A">
      <w:r w:rsidRPr="00984327">
        <w:t xml:space="preserve">Gemeente </w:t>
      </w:r>
      <w:r w:rsidR="00181E8A">
        <w:t>Waterstad</w:t>
      </w:r>
      <w:r w:rsidRPr="00984327">
        <w:t xml:space="preserve"> </w:t>
      </w:r>
    </w:p>
    <w:p w:rsidR="006F549D" w:rsidRPr="00984327" w:rsidRDefault="006F549D" w:rsidP="00181E8A">
      <w:r w:rsidRPr="00984327">
        <w:t xml:space="preserve">Sector MO, Dienst Wijken </w:t>
      </w:r>
    </w:p>
    <w:p w:rsidR="006F549D" w:rsidRPr="00984327" w:rsidRDefault="006F549D" w:rsidP="00181E8A">
      <w:r w:rsidRPr="00984327">
        <w:t>Leerlingenvervoer</w:t>
      </w:r>
    </w:p>
    <w:p w:rsidR="006F549D" w:rsidRPr="00984327" w:rsidRDefault="006F549D" w:rsidP="00181E8A">
      <w:r w:rsidRPr="00984327">
        <w:t>Postbus 2000</w:t>
      </w:r>
    </w:p>
    <w:p w:rsidR="006F549D" w:rsidRDefault="006F549D" w:rsidP="00181E8A">
      <w:r>
        <w:t xml:space="preserve">1500 GA </w:t>
      </w:r>
      <w:r w:rsidR="00181E8A">
        <w:t>Waterstad</w:t>
      </w:r>
    </w:p>
    <w:p w:rsidR="006F549D" w:rsidRPr="00984327" w:rsidRDefault="006F549D" w:rsidP="00181E8A"/>
    <w:p w:rsidR="006F549D" w:rsidRPr="00814C10" w:rsidRDefault="006F549D" w:rsidP="00181E8A">
      <w:r w:rsidRPr="00814C10">
        <w:t>Als u een wijziging niet op tijd doorgeeft dan moet u de kosten van het vervoer betalen, ook als achteraf blijkt dat uw kind (gedeeltelijk) geen gebruik heeft gemaakt van het aangepast vervoer. Deze kosten worden bij ons in rekening gebracht door de vervoerder en wij zullen dit dan bij u in rekening brengen.</w:t>
      </w:r>
    </w:p>
    <w:p w:rsidR="006F549D" w:rsidRPr="00656DF9" w:rsidRDefault="006F549D" w:rsidP="00181E8A"/>
    <w:p w:rsidR="006F549D" w:rsidRPr="00181E8A" w:rsidRDefault="006F549D" w:rsidP="00181E8A">
      <w:pPr>
        <w:rPr>
          <w:b/>
        </w:rPr>
      </w:pPr>
      <w:r w:rsidRPr="00181E8A">
        <w:rPr>
          <w:b/>
        </w:rPr>
        <w:t>Heeft u nog vragen?</w:t>
      </w:r>
    </w:p>
    <w:p w:rsidR="006F549D" w:rsidRDefault="006F549D" w:rsidP="00181E8A">
      <w:r>
        <w:t>Bel dan gerust met afdeling leerlingenvervoer. De afdeling leerlingenvervoer is telefonisch te bereiken op maandag t/m donderdag van 9</w:t>
      </w:r>
      <w:r w:rsidR="00650A1F">
        <w:t>:30</w:t>
      </w:r>
      <w:r>
        <w:t xml:space="preserve"> uur tot 1</w:t>
      </w:r>
      <w:r w:rsidR="00650A1F">
        <w:t>2</w:t>
      </w:r>
      <w:r>
        <w:t xml:space="preserve"> uur. Of u kunt uw vraag per e-mail stellen via het digitale contactformulier op </w:t>
      </w:r>
      <w:hyperlink r:id="rId13" w:history="1">
        <w:r w:rsidR="00181E8A" w:rsidRPr="00D02265">
          <w:rPr>
            <w:rStyle w:val="Hyperlink"/>
          </w:rPr>
          <w:t>www.waterstad.nl/leerlingenvervoer</w:t>
        </w:r>
      </w:hyperlink>
      <w:r>
        <w:t>. Wij beantwoorden uw vraag dan zo snel mogelijk.</w:t>
      </w:r>
    </w:p>
    <w:p w:rsidR="006F549D" w:rsidRDefault="006F549D" w:rsidP="00181E8A"/>
    <w:p w:rsidR="006F549D" w:rsidRDefault="006F549D" w:rsidP="00181E8A"/>
    <w:p w:rsidR="006F549D" w:rsidRDefault="006F549D" w:rsidP="00181E8A">
      <w:pPr>
        <w:rPr>
          <w:noProof/>
        </w:rPr>
      </w:pPr>
    </w:p>
    <w:p w:rsidR="00650A1F" w:rsidRDefault="00650A1F" w:rsidP="00181E8A">
      <w:pPr>
        <w:rPr>
          <w:noProof/>
        </w:rPr>
      </w:pPr>
    </w:p>
    <w:p w:rsidR="00650A1F" w:rsidRDefault="00650A1F" w:rsidP="00181E8A">
      <w:pPr>
        <w:rPr>
          <w:noProof/>
        </w:rPr>
      </w:pPr>
    </w:p>
    <w:p w:rsidR="00650A1F" w:rsidRDefault="00650A1F" w:rsidP="00181E8A">
      <w:pPr>
        <w:rPr>
          <w:noProof/>
        </w:rPr>
      </w:pPr>
    </w:p>
    <w:p w:rsidR="00650A1F" w:rsidRDefault="00650A1F" w:rsidP="00181E8A">
      <w:pPr>
        <w:rPr>
          <w:noProof/>
        </w:rPr>
      </w:pPr>
    </w:p>
    <w:p w:rsidR="00650A1F" w:rsidRDefault="00650A1F" w:rsidP="00181E8A">
      <w:pPr>
        <w:rPr>
          <w:noProof/>
        </w:rPr>
      </w:pPr>
    </w:p>
    <w:p w:rsidR="00650A1F" w:rsidRDefault="00650A1F" w:rsidP="00181E8A">
      <w:pPr>
        <w:rPr>
          <w:noProof/>
        </w:rPr>
      </w:pPr>
    </w:p>
    <w:p w:rsidR="006F549D" w:rsidRDefault="006F549D" w:rsidP="00181E8A">
      <w:pPr>
        <w:rPr>
          <w:noProof/>
        </w:rPr>
      </w:pPr>
      <w:r>
        <w:rPr>
          <w:noProof/>
        </w:rPr>
        <w:t>Hoogachtend,</w:t>
      </w:r>
    </w:p>
    <w:p w:rsidR="006F549D" w:rsidRDefault="006F549D" w:rsidP="00181E8A">
      <w:pPr>
        <w:rPr>
          <w:noProof/>
        </w:rPr>
      </w:pPr>
    </w:p>
    <w:p w:rsidR="006F549D" w:rsidRPr="00B34678" w:rsidRDefault="006F549D" w:rsidP="00181E8A">
      <w:pPr>
        <w:rPr>
          <w:noProof/>
        </w:rPr>
      </w:pPr>
      <w:r w:rsidRPr="00B34678">
        <w:rPr>
          <w:noProof/>
        </w:rPr>
        <w:lastRenderedPageBreak/>
        <w:t xml:space="preserve">namens </w:t>
      </w:r>
      <w:r>
        <w:rPr>
          <w:noProof/>
        </w:rPr>
        <w:t>b</w:t>
      </w:r>
      <w:r w:rsidRPr="00B34678">
        <w:rPr>
          <w:noProof/>
        </w:rPr>
        <w:t>urgemeester en wethouders van</w:t>
      </w:r>
      <w:r>
        <w:rPr>
          <w:noProof/>
        </w:rPr>
        <w:t xml:space="preserve"> de gemeente</w:t>
      </w:r>
      <w:r w:rsidRPr="00B34678">
        <w:rPr>
          <w:noProof/>
        </w:rPr>
        <w:t xml:space="preserve"> </w:t>
      </w:r>
      <w:r w:rsidR="00181E8A">
        <w:rPr>
          <w:noProof/>
        </w:rPr>
        <w:t>Waterstad</w:t>
      </w:r>
      <w:r w:rsidRPr="00B34678">
        <w:rPr>
          <w:noProof/>
        </w:rPr>
        <w:t>,</w:t>
      </w:r>
    </w:p>
    <w:p w:rsidR="006F549D" w:rsidRDefault="006F549D" w:rsidP="00181E8A">
      <w:pPr>
        <w:rPr>
          <w:noProof/>
        </w:rPr>
      </w:pPr>
    </w:p>
    <w:p w:rsidR="006F549D" w:rsidRDefault="006F549D" w:rsidP="00181E8A">
      <w:pPr>
        <w:rPr>
          <w:noProof/>
        </w:rPr>
      </w:pPr>
    </w:p>
    <w:p w:rsidR="006F549D" w:rsidRDefault="006F549D" w:rsidP="00181E8A">
      <w:pPr>
        <w:rPr>
          <w:noProof/>
        </w:rPr>
      </w:pPr>
    </w:p>
    <w:p w:rsidR="006F549D" w:rsidRDefault="006F549D" w:rsidP="00181E8A">
      <w:pPr>
        <w:rPr>
          <w:noProof/>
        </w:rPr>
      </w:pPr>
    </w:p>
    <w:p w:rsidR="006F549D" w:rsidRDefault="006F549D" w:rsidP="00181E8A">
      <w:pPr>
        <w:rPr>
          <w:noProof/>
        </w:rPr>
      </w:pPr>
      <w:r>
        <w:rPr>
          <w:noProof/>
        </w:rPr>
        <w:t>hoofd afdeling Jeugd en Onderwijs,</w:t>
      </w:r>
    </w:p>
    <w:p w:rsidR="006F549D" w:rsidRDefault="006F549D" w:rsidP="00181E8A">
      <w:r>
        <w:t>mevrouw</w:t>
      </w:r>
      <w:r w:rsidRPr="005808ED">
        <w:t xml:space="preserve">. </w:t>
      </w:r>
      <w:r w:rsidR="00181E8A">
        <w:t>A.B.C Alfabet</w:t>
      </w:r>
    </w:p>
    <w:p w:rsidR="006F549D" w:rsidRDefault="006F549D" w:rsidP="00181E8A"/>
    <w:p w:rsidR="00884EA5" w:rsidRDefault="00884EA5" w:rsidP="00181E8A"/>
    <w:p w:rsidR="00884EA5" w:rsidRDefault="00884EA5" w:rsidP="00181E8A"/>
    <w:p w:rsidR="006F549D" w:rsidRPr="00181E8A" w:rsidRDefault="006F549D" w:rsidP="00181E8A">
      <w:pPr>
        <w:rPr>
          <w:b/>
        </w:rPr>
      </w:pPr>
      <w:bookmarkStart w:id="37" w:name="Bw_afsluiting"/>
      <w:bookmarkEnd w:id="37"/>
      <w:r w:rsidRPr="00181E8A">
        <w:rPr>
          <w:b/>
        </w:rPr>
        <w:t>Bezwaar</w:t>
      </w:r>
    </w:p>
    <w:p w:rsidR="00CA2612" w:rsidRDefault="006F549D" w:rsidP="00181E8A">
      <w:r>
        <w:t xml:space="preserve">Indien u het niet eens bent met dit besluit kunt u </w:t>
      </w:r>
      <w:r w:rsidRPr="00FB0E6B">
        <w:rPr>
          <w:rFonts w:cs="Avenir 55"/>
          <w:b/>
        </w:rPr>
        <w:t>binnen zes weken</w:t>
      </w:r>
      <w:r>
        <w:t xml:space="preserve"> na de datum van verzending van deze brief een bezwaarschrift indienen bij het college van burgemeester en wethouders van de gemeente </w:t>
      </w:r>
      <w:r w:rsidR="00181E8A">
        <w:rPr>
          <w:noProof/>
        </w:rPr>
        <w:t>Waterstad</w:t>
      </w:r>
      <w:r>
        <w:t xml:space="preserve">, Postbus 2000, 1500 GA </w:t>
      </w:r>
      <w:r w:rsidR="00181E8A">
        <w:t>Waterstad</w:t>
      </w:r>
      <w:r>
        <w:t>. Het bezwaarschrift dient te zijn voorzien van de datum, uw naam, adres, handtekening en de motivering van uw bezwaren. Daarnaast dient u in uw bezwaarschrift ons kenmerk van deze brief te vermelden of een kopie van deze brief mee te zenden.</w:t>
      </w:r>
    </w:p>
    <w:p w:rsidR="006F549D" w:rsidRDefault="00CA2612" w:rsidP="00181E8A">
      <w:r>
        <w:br w:type="page"/>
      </w:r>
    </w:p>
    <w:p w:rsidR="00CA2612" w:rsidRPr="00504006" w:rsidRDefault="00CA2612" w:rsidP="00181E8A">
      <w:pPr>
        <w:rPr>
          <w:b/>
          <w:sz w:val="24"/>
          <w:szCs w:val="24"/>
          <w:u w:val="single"/>
        </w:rPr>
      </w:pPr>
      <w:r w:rsidRPr="00504006">
        <w:rPr>
          <w:b/>
          <w:sz w:val="24"/>
          <w:szCs w:val="24"/>
          <w:u w:val="single"/>
        </w:rPr>
        <w:t>Gedragsregels bij deelname aan het aangepast vervoer</w:t>
      </w:r>
    </w:p>
    <w:p w:rsidR="00CA2612" w:rsidRDefault="00CA2612" w:rsidP="00181E8A">
      <w:pPr>
        <w:rPr>
          <w:b/>
        </w:rPr>
      </w:pPr>
    </w:p>
    <w:p w:rsidR="00CA2612" w:rsidRPr="00690ABB" w:rsidRDefault="00CA2612" w:rsidP="00181E8A">
      <w:pPr>
        <w:rPr>
          <w:b/>
        </w:rPr>
      </w:pPr>
      <w:r w:rsidRPr="00690ABB">
        <w:rPr>
          <w:b/>
        </w:rPr>
        <w:t>Wat wordt verwacht van de leerling?</w:t>
      </w:r>
    </w:p>
    <w:p w:rsidR="00CA2612" w:rsidRDefault="00CA2612" w:rsidP="00181E8A"/>
    <w:p w:rsidR="00CA2612" w:rsidRDefault="00CA2612" w:rsidP="00181E8A">
      <w:r w:rsidRPr="00504006">
        <w:t>&gt;</w:t>
      </w:r>
      <w:r w:rsidRPr="00504006">
        <w:tab/>
        <w:t>iedere leerling blijft rustig wachten wanneer de bus komt aanrijden</w:t>
      </w:r>
    </w:p>
    <w:p w:rsidR="00CA2612" w:rsidRPr="00504006" w:rsidRDefault="00CA2612" w:rsidP="00181E8A"/>
    <w:p w:rsidR="00CA2612" w:rsidRDefault="00CA2612" w:rsidP="00181E8A">
      <w:pPr>
        <w:ind w:left="705" w:hanging="705"/>
      </w:pPr>
      <w:r w:rsidRPr="00504006">
        <w:t>&gt;</w:t>
      </w:r>
      <w:r w:rsidRPr="00504006">
        <w:tab/>
        <w:t>iedere leerling stapt – zonder voor te dringen – rustig in de bus op de daarvoor aangewezen halte</w:t>
      </w:r>
    </w:p>
    <w:p w:rsidR="00CA2612" w:rsidRPr="00504006" w:rsidRDefault="00CA2612" w:rsidP="00181E8A"/>
    <w:p w:rsidR="00CA2612" w:rsidRDefault="00CA2612" w:rsidP="00181E8A">
      <w:r w:rsidRPr="00504006">
        <w:t>&gt;</w:t>
      </w:r>
      <w:r w:rsidRPr="00504006">
        <w:tab/>
        <w:t>iedere leerling blijft tijdens de rit op zijn plaats zitten</w:t>
      </w:r>
    </w:p>
    <w:p w:rsidR="00CA2612" w:rsidRDefault="00CA2612" w:rsidP="00181E8A"/>
    <w:p w:rsidR="00CA2612" w:rsidRDefault="00CA2612" w:rsidP="00181E8A">
      <w:r>
        <w:t>&gt;</w:t>
      </w:r>
      <w:r>
        <w:tab/>
        <w:t>iedere leerling de veiligheidsgordel omdoet en deze gedurende de gehele reis omhoudt</w:t>
      </w:r>
    </w:p>
    <w:p w:rsidR="00CA2612" w:rsidRPr="00504006" w:rsidRDefault="00CA2612" w:rsidP="00181E8A"/>
    <w:p w:rsidR="00CA2612" w:rsidRDefault="00CA2612" w:rsidP="00181E8A">
      <w:r w:rsidRPr="00504006">
        <w:t>&gt;</w:t>
      </w:r>
      <w:r w:rsidRPr="00504006">
        <w:tab/>
        <w:t>iedere leerling gaat tijdens de rit niet door de bus lopen</w:t>
      </w:r>
    </w:p>
    <w:p w:rsidR="00CA2612" w:rsidRPr="00504006" w:rsidRDefault="00CA2612" w:rsidP="00181E8A"/>
    <w:p w:rsidR="00CA2612" w:rsidRDefault="00CA2612" w:rsidP="00181E8A">
      <w:r w:rsidRPr="00504006">
        <w:t>&gt;</w:t>
      </w:r>
      <w:r w:rsidRPr="00504006">
        <w:tab/>
        <w:t>iedere leerling komt niet aan de spullen van een ander</w:t>
      </w:r>
    </w:p>
    <w:p w:rsidR="00CA2612" w:rsidRPr="00504006" w:rsidRDefault="00CA2612" w:rsidP="00181E8A"/>
    <w:p w:rsidR="00CA2612" w:rsidRDefault="00CA2612" w:rsidP="00181E8A">
      <w:r w:rsidRPr="00504006">
        <w:t>&gt;</w:t>
      </w:r>
      <w:r w:rsidRPr="00504006">
        <w:tab/>
        <w:t>iedere leerling gedraagt zich fatsoenlijk en gebruikt geen ongepaste taal</w:t>
      </w:r>
    </w:p>
    <w:p w:rsidR="00CA2612" w:rsidRPr="00504006" w:rsidRDefault="00CA2612" w:rsidP="00181E8A"/>
    <w:p w:rsidR="00CA2612" w:rsidRDefault="00CA2612" w:rsidP="00181E8A">
      <w:r w:rsidRPr="00504006">
        <w:t>&gt;</w:t>
      </w:r>
      <w:r w:rsidRPr="00504006">
        <w:tab/>
        <w:t>in de bus wordt niet gesnoept, niet gegeten, niet gedronken en niet gerookt</w:t>
      </w:r>
    </w:p>
    <w:p w:rsidR="00CA2612" w:rsidRPr="00504006" w:rsidRDefault="00CA2612" w:rsidP="00181E8A"/>
    <w:p w:rsidR="00CA2612" w:rsidRDefault="00CA2612" w:rsidP="00181E8A">
      <w:pPr>
        <w:ind w:left="709" w:hanging="709"/>
      </w:pPr>
      <w:r w:rsidRPr="00504006">
        <w:t>&gt;</w:t>
      </w:r>
      <w:r w:rsidRPr="00504006">
        <w:tab/>
        <w:t>in de bus wordt niet gevochten, niet geslagen, niet gestompt, niet gegild, niet gescholden en niet geschreeuwd</w:t>
      </w:r>
    </w:p>
    <w:p w:rsidR="00CA2612" w:rsidRPr="00504006" w:rsidRDefault="00CA2612" w:rsidP="00181E8A"/>
    <w:p w:rsidR="00CA2612" w:rsidRDefault="00CA2612" w:rsidP="00181E8A">
      <w:r w:rsidRPr="00504006">
        <w:t>&gt;</w:t>
      </w:r>
      <w:r w:rsidRPr="00504006">
        <w:tab/>
        <w:t>in de bus wordt niet met spullen gegooid</w:t>
      </w:r>
    </w:p>
    <w:p w:rsidR="00CA2612" w:rsidRPr="00504006" w:rsidRDefault="00CA2612" w:rsidP="00181E8A"/>
    <w:p w:rsidR="00CA2612" w:rsidRDefault="00CA2612" w:rsidP="00181E8A">
      <w:r w:rsidRPr="00504006">
        <w:t>&gt;</w:t>
      </w:r>
      <w:r w:rsidRPr="00504006">
        <w:tab/>
        <w:t>in de bus wordt het interieur niet vernield</w:t>
      </w:r>
    </w:p>
    <w:p w:rsidR="00CA2612" w:rsidRPr="00504006" w:rsidRDefault="00CA2612" w:rsidP="00181E8A"/>
    <w:p w:rsidR="00CA2612" w:rsidRDefault="00CA2612" w:rsidP="00181E8A">
      <w:r w:rsidRPr="00504006">
        <w:t>&gt;</w:t>
      </w:r>
      <w:r w:rsidRPr="00504006">
        <w:tab/>
        <w:t>iedere leerling blijft zitten tot de bus stil staat</w:t>
      </w:r>
    </w:p>
    <w:p w:rsidR="00CA2612" w:rsidRPr="00504006" w:rsidRDefault="00CA2612" w:rsidP="00181E8A"/>
    <w:p w:rsidR="00CA2612" w:rsidRDefault="00CA2612" w:rsidP="00181E8A">
      <w:pPr>
        <w:ind w:left="709" w:hanging="709"/>
      </w:pPr>
      <w:r w:rsidRPr="00504006">
        <w:t>&gt;</w:t>
      </w:r>
      <w:r w:rsidRPr="00504006">
        <w:tab/>
        <w:t>iedere leerling stapt – zonder voor te dringen – rustig uit de bus op de daarvoor aangewezen halte</w:t>
      </w:r>
    </w:p>
    <w:p w:rsidR="00CA2612" w:rsidRPr="00504006" w:rsidRDefault="00CA2612" w:rsidP="00181E8A"/>
    <w:p w:rsidR="00CA2612" w:rsidRPr="00504006" w:rsidRDefault="00CA2612" w:rsidP="00181E8A">
      <w:r w:rsidRPr="00504006">
        <w:t>&gt;</w:t>
      </w:r>
      <w:r w:rsidRPr="00504006">
        <w:tab/>
        <w:t>iedere leerling luistert naar de aanwijzingen van de chauffeur</w:t>
      </w:r>
    </w:p>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 w:rsidR="00CA2612" w:rsidRPr="00504006" w:rsidRDefault="00CA2612" w:rsidP="00181E8A">
      <w:pPr>
        <w:rPr>
          <w:i/>
        </w:rPr>
      </w:pPr>
      <w:r w:rsidRPr="00504006">
        <w:rPr>
          <w:i/>
        </w:rPr>
        <w:t xml:space="preserve">Bij overtreding van een of meer gedragsregels kan de gemeente </w:t>
      </w:r>
      <w:r w:rsidR="00181E8A" w:rsidRPr="00181E8A">
        <w:rPr>
          <w:i/>
        </w:rPr>
        <w:t xml:space="preserve">Waterstad </w:t>
      </w:r>
      <w:r w:rsidRPr="00504006">
        <w:rPr>
          <w:i/>
        </w:rPr>
        <w:t>besluiten de leerling voor een bepaalde tijd uit te sluiten van deelname aan het leerlingenvervoer. Daarnaast bestaat het voornemen om bij niet-na</w:t>
      </w:r>
      <w:r>
        <w:rPr>
          <w:i/>
        </w:rPr>
        <w:t>leving van bovenstaande gedrags</w:t>
      </w:r>
      <w:r w:rsidRPr="00504006">
        <w:rPr>
          <w:i/>
        </w:rPr>
        <w:t xml:space="preserve">regels aangifte bij de politie te doen, waarna de leerling naar het bureau HALT kan worden verwezen. </w:t>
      </w:r>
    </w:p>
    <w:p w:rsidR="00CA2612" w:rsidRPr="00504006" w:rsidRDefault="00CA2612" w:rsidP="00181E8A">
      <w:pPr>
        <w:rPr>
          <w:i/>
        </w:rPr>
      </w:pPr>
    </w:p>
    <w:p w:rsidR="00CA2612" w:rsidRDefault="00CA2612" w:rsidP="00181E8A">
      <w:pPr>
        <w:rPr>
          <w:b/>
        </w:rPr>
      </w:pPr>
    </w:p>
    <w:p w:rsidR="00CA2612" w:rsidRDefault="00CA2612" w:rsidP="00181E8A">
      <w:pPr>
        <w:rPr>
          <w:b/>
        </w:rPr>
      </w:pPr>
    </w:p>
    <w:p w:rsidR="00CA2612" w:rsidRDefault="00CA2612" w:rsidP="00181E8A">
      <w:pPr>
        <w:rPr>
          <w:b/>
        </w:rPr>
      </w:pPr>
    </w:p>
    <w:p w:rsidR="00CA2612" w:rsidRDefault="00CA2612" w:rsidP="00181E8A">
      <w:pPr>
        <w:rPr>
          <w:b/>
        </w:rPr>
      </w:pPr>
    </w:p>
    <w:p w:rsidR="00CA2612" w:rsidRPr="00690ABB" w:rsidRDefault="00CA2612" w:rsidP="00181E8A">
      <w:pPr>
        <w:rPr>
          <w:b/>
        </w:rPr>
      </w:pPr>
      <w:r w:rsidRPr="00690ABB">
        <w:rPr>
          <w:b/>
        </w:rPr>
        <w:t>Wat wordt verwacht van u als ouder of verzorger?</w:t>
      </w:r>
    </w:p>
    <w:p w:rsidR="00CA2612" w:rsidRDefault="00CA2612" w:rsidP="00181E8A"/>
    <w:p w:rsidR="00CA2612" w:rsidRPr="00504006" w:rsidRDefault="00CA2612" w:rsidP="00181E8A">
      <w:r>
        <w:t>Om het vervoer goed te laten verlopen, hebben wij hieronder een aantal regels op een rij gezet. Wij vragen u zich aan deze regels te houden en de belangrijkste met uw kind(eren) door te nemen.</w:t>
      </w:r>
    </w:p>
    <w:p w:rsidR="00CA2612" w:rsidRDefault="00CA2612" w:rsidP="00181E8A"/>
    <w:p w:rsidR="00CA2612" w:rsidRDefault="00CA2612" w:rsidP="00181E8A"/>
    <w:p w:rsidR="00CA2612" w:rsidRDefault="00CA2612" w:rsidP="00181E8A">
      <w:r w:rsidRPr="00690ABB">
        <w:t>Er wordt van u als ouder(s)/verzorger(s) verwacht…</w:t>
      </w:r>
    </w:p>
    <w:p w:rsidR="00CA2612" w:rsidRPr="00690ABB" w:rsidRDefault="00CA2612" w:rsidP="00181E8A"/>
    <w:p w:rsidR="00CA2612" w:rsidRDefault="00CA2612" w:rsidP="00181E8A">
      <w:pPr>
        <w:ind w:left="705" w:hanging="705"/>
      </w:pPr>
      <w:r w:rsidRPr="00690ABB">
        <w:t>&gt;</w:t>
      </w:r>
      <w:r>
        <w:tab/>
        <w:t>dat uw kind klaar staat als het voertuig komt aanrijden. De chauffeur is gerechtigd na twee</w:t>
      </w:r>
      <w:r w:rsidR="00181E8A">
        <w:t xml:space="preserve"> </w:t>
      </w:r>
      <w:r>
        <w:t>minuten door te rijden als uw kind niet klaar staat</w:t>
      </w:r>
    </w:p>
    <w:p w:rsidR="00CA2612" w:rsidRDefault="00CA2612" w:rsidP="00181E8A"/>
    <w:p w:rsidR="00CA2612" w:rsidRDefault="00CA2612" w:rsidP="00181E8A">
      <w:pPr>
        <w:ind w:left="705" w:hanging="705"/>
      </w:pPr>
      <w:r w:rsidRPr="00690ABB">
        <w:t>&gt;</w:t>
      </w:r>
      <w:r>
        <w:tab/>
        <w:t>dat u zorgt voor opvang van uw kind als het thuis wordt afgezet. Uw kind mag alleen bij een</w:t>
      </w:r>
      <w:r w:rsidR="00181E8A">
        <w:t xml:space="preserve"> </w:t>
      </w:r>
      <w:r>
        <w:t xml:space="preserve">afwijkende bestemming worden afgezet als deze vooraf door de Gemeente </w:t>
      </w:r>
      <w:r w:rsidR="00181E8A">
        <w:t>Waterstad</w:t>
      </w:r>
      <w:r>
        <w:t xml:space="preserve"> is goedgekeurd</w:t>
      </w:r>
    </w:p>
    <w:p w:rsidR="00CA2612" w:rsidRDefault="00CA2612" w:rsidP="00181E8A"/>
    <w:p w:rsidR="00CA2612" w:rsidRDefault="00CA2612" w:rsidP="00181E8A">
      <w:pPr>
        <w:ind w:left="705" w:hanging="705"/>
      </w:pPr>
      <w:r w:rsidRPr="00690ABB">
        <w:t>&gt;</w:t>
      </w:r>
      <w:r>
        <w:tab/>
        <w:t>dat u te allen tijde rekening houdt met de geplande ophaal- en thuisbrengtijden van uw kind</w:t>
      </w:r>
    </w:p>
    <w:p w:rsidR="00CA2612" w:rsidRDefault="00CA2612" w:rsidP="00181E8A"/>
    <w:p w:rsidR="00CA2612" w:rsidRDefault="00CA2612" w:rsidP="00181E8A">
      <w:pPr>
        <w:ind w:left="705" w:hanging="705"/>
      </w:pPr>
      <w:r w:rsidRPr="00D24789">
        <w:t>&gt;</w:t>
      </w:r>
      <w:r>
        <w:tab/>
        <w:t>dat u geen onderlinge afspraken met de chauffeur maakt waar het vervoersbedrijf en/of de</w:t>
      </w:r>
      <w:r w:rsidR="00181E8A">
        <w:t xml:space="preserve"> </w:t>
      </w:r>
      <w:r>
        <w:t xml:space="preserve">Gemeente </w:t>
      </w:r>
      <w:r w:rsidR="00181E8A">
        <w:t>Waterstad</w:t>
      </w:r>
      <w:r>
        <w:t xml:space="preserve"> niet van op de hoogte is en waar geen akkoord voor is gegeven</w:t>
      </w:r>
    </w:p>
    <w:p w:rsidR="00CA2612" w:rsidRDefault="00CA2612" w:rsidP="00181E8A"/>
    <w:p w:rsidR="00CA2612" w:rsidRDefault="00CA2612" w:rsidP="00181E8A">
      <w:pPr>
        <w:ind w:left="705" w:hanging="705"/>
      </w:pPr>
      <w:r w:rsidRPr="00D24789">
        <w:t>&gt;</w:t>
      </w:r>
      <w:r>
        <w:tab/>
        <w:t xml:space="preserve">dat u ervoor zorgt dat uw telefoonnummer bekend is bij de </w:t>
      </w:r>
      <w:r w:rsidRPr="00D24789">
        <w:t xml:space="preserve">Gemeente </w:t>
      </w:r>
      <w:r w:rsidR="00181E8A">
        <w:t>Waterstad</w:t>
      </w:r>
      <w:r>
        <w:t xml:space="preserve"> en bij het</w:t>
      </w:r>
      <w:r w:rsidR="00181E8A">
        <w:t xml:space="preserve"> </w:t>
      </w:r>
      <w:r>
        <w:t>vervoersbedrijf. Wanneer u geen telefoon heeft, kunt u het nummer van uw werk of van uw contactpersoon doorgeven</w:t>
      </w:r>
    </w:p>
    <w:p w:rsidR="00CA2612" w:rsidRDefault="00CA2612" w:rsidP="00181E8A"/>
    <w:p w:rsidR="00CA2612" w:rsidRDefault="00CA2612" w:rsidP="00181E8A">
      <w:r w:rsidRPr="00D24789">
        <w:t>&gt;</w:t>
      </w:r>
      <w:r>
        <w:tab/>
        <w:t>dat u met uw kind(eren) bespreekt hoe hij/zij zich moet(en) gedragen in het voertuig.</w:t>
      </w:r>
    </w:p>
    <w:p w:rsidR="00CA2612" w:rsidRDefault="00CA2612" w:rsidP="00181E8A">
      <w:pPr>
        <w:ind w:left="709"/>
      </w:pPr>
      <w:r>
        <w:t>Belangrijke regels zijn: blijven zitten, altijd de veiligheidsgordel om, fatsoenlijk taalgebruik, afblijven van andermans spullen en luisteren naar de chauffeur</w:t>
      </w:r>
    </w:p>
    <w:p w:rsidR="00CA2612" w:rsidRDefault="00CA2612" w:rsidP="00181E8A"/>
    <w:p w:rsidR="00CA2612" w:rsidRDefault="00CA2612" w:rsidP="00181E8A">
      <w:pPr>
        <w:ind w:left="705" w:hanging="705"/>
      </w:pPr>
      <w:r w:rsidRPr="00D24789">
        <w:t>&gt;</w:t>
      </w:r>
      <w:r>
        <w:tab/>
        <w:t>dat u het vervoersbedrijf zo spoedig mogelijk op de hoogte brengt als uw kind niet meerijdt,</w:t>
      </w:r>
      <w:r w:rsidR="00181E8A">
        <w:t xml:space="preserve"> </w:t>
      </w:r>
      <w:r>
        <w:t>bijvoorbeeld door ziekte of bezoek aan een arts</w:t>
      </w:r>
    </w:p>
    <w:p w:rsidR="00CA2612" w:rsidRDefault="00CA2612" w:rsidP="00181E8A"/>
    <w:p w:rsidR="00CA2612" w:rsidRDefault="00CA2612" w:rsidP="00181E8A">
      <w:r w:rsidRPr="00D24789">
        <w:t>&gt;</w:t>
      </w:r>
      <w:r>
        <w:tab/>
        <w:t>dat u tijdig (minimaal een dag van tevoren) aangeeft wanneer uw kind, na bijvoorbeeld</w:t>
      </w:r>
    </w:p>
    <w:p w:rsidR="00CA2612" w:rsidRDefault="00CA2612" w:rsidP="00181E8A">
      <w:pPr>
        <w:ind w:firstLine="709"/>
      </w:pPr>
      <w:r>
        <w:t>ziekte, weer moet worden opgehaald</w:t>
      </w:r>
    </w:p>
    <w:p w:rsidR="00CA2612" w:rsidRDefault="00CA2612" w:rsidP="00181E8A"/>
    <w:p w:rsidR="00CA2612" w:rsidRDefault="00CA2612" w:rsidP="00181E8A">
      <w:pPr>
        <w:ind w:left="705" w:hanging="705"/>
      </w:pPr>
      <w:r>
        <w:t>&gt;</w:t>
      </w:r>
      <w:r>
        <w:tab/>
        <w:t xml:space="preserve">dat u klachten over het vervoer meldt bij de klachtbehandeling van de </w:t>
      </w:r>
      <w:r w:rsidRPr="00D24789">
        <w:t xml:space="preserve">Gemeente </w:t>
      </w:r>
      <w:r w:rsidR="00181E8A">
        <w:t>Waterstad</w:t>
      </w:r>
    </w:p>
    <w:p w:rsidR="00884EA5" w:rsidRDefault="00884EA5" w:rsidP="00181E8A"/>
    <w:sectPr w:rsidR="00884EA5" w:rsidSect="006F549D">
      <w:type w:val="continuous"/>
      <w:pgSz w:w="11906" w:h="16838" w:code="9"/>
      <w:pgMar w:top="1928" w:right="737" w:bottom="1928" w:left="1985" w:header="709"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EFE" w:rsidRDefault="002B1EFE">
      <w:r>
        <w:separator/>
      </w:r>
    </w:p>
  </w:endnote>
  <w:endnote w:type="continuationSeparator" w:id="0">
    <w:p w:rsidR="002B1EFE" w:rsidRDefault="002B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venir Book">
    <w:altName w:val="Microsoft YaHei"/>
    <w:charset w:val="00"/>
    <w:family w:val="swiss"/>
    <w:pitch w:val="variable"/>
    <w:sig w:usb0="00000001" w:usb1="00000000" w:usb2="00000000" w:usb3="00000000" w:csb0="00000011" w:csb1="00000000"/>
  </w:font>
  <w:font w:name="Avenir 55">
    <w:altName w:val="Courier New"/>
    <w:charset w:val="00"/>
    <w:family w:val="auto"/>
    <w:pitch w:val="variable"/>
    <w:sig w:usb0="00000003" w:usb1="00000000" w:usb2="00000000" w:usb3="00000000" w:csb0="00000001" w:csb1="00000000"/>
  </w:font>
  <w:font w:name="Trump Mediaeval">
    <w:altName w:val="Microsoft YaHei"/>
    <w:charset w:val="00"/>
    <w:family w:val="swiss"/>
    <w:pitch w:val="variable"/>
    <w:sig w:usb0="00000001" w:usb1="00000000" w:usb2="00000000" w:usb3="00000000" w:csb0="00000011" w:csb1="00000000"/>
  </w:font>
  <w:font w:name="Code-39-3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AF" w:rsidRDefault="00BA62A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900" w:rsidRDefault="00BA62AF" w:rsidP="00653900">
    <w:pPr>
      <w:pStyle w:val="Voettekst"/>
      <w:tabs>
        <w:tab w:val="clear" w:pos="4536"/>
      </w:tabs>
      <w:rPr>
        <w:rFonts w:ascii="Trump Mediaeval" w:hAnsi="Trump Mediaeval"/>
        <w:i/>
        <w:sz w:val="16"/>
        <w:szCs w:val="16"/>
      </w:rPr>
    </w:pPr>
    <w:bookmarkStart w:id="16" w:name="Bw_Onderwerp2"/>
    <w:r>
      <w:rPr>
        <w:rFonts w:ascii="Trump Mediaeval" w:hAnsi="Trump Mediaeval"/>
        <w:i/>
        <w:sz w:val="16"/>
        <w:szCs w:val="16"/>
      </w:rPr>
      <w:t>meerjarige beschikking bo en sbo aangepast vervoer</w:t>
    </w:r>
    <w:bookmarkEnd w:id="16"/>
    <w:r w:rsidR="00653900">
      <w:rPr>
        <w:rFonts w:ascii="Trump Mediaeval" w:hAnsi="Trump Mediaeval"/>
        <w:i/>
        <w:snapToGrid w:val="0"/>
        <w:sz w:val="16"/>
        <w:szCs w:val="16"/>
      </w:rPr>
      <w:tab/>
    </w:r>
    <w:r w:rsidR="00653900" w:rsidRPr="00FE1103">
      <w:rPr>
        <w:rFonts w:ascii="Trump Mediaeval" w:hAnsi="Trump Mediaeval"/>
        <w:i/>
        <w:snapToGrid w:val="0"/>
        <w:sz w:val="16"/>
        <w:szCs w:val="16"/>
      </w:rPr>
      <w:t xml:space="preserve">Pagina </w:t>
    </w:r>
    <w:r w:rsidR="00653900" w:rsidRPr="00FE1103">
      <w:rPr>
        <w:rFonts w:ascii="Trump Mediaeval" w:hAnsi="Trump Mediaeval"/>
        <w:i/>
        <w:snapToGrid w:val="0"/>
        <w:sz w:val="16"/>
        <w:szCs w:val="16"/>
      </w:rPr>
      <w:fldChar w:fldCharType="begin"/>
    </w:r>
    <w:r w:rsidR="00653900" w:rsidRPr="00FE1103">
      <w:rPr>
        <w:rFonts w:ascii="Trump Mediaeval" w:hAnsi="Trump Mediaeval"/>
        <w:i/>
        <w:snapToGrid w:val="0"/>
        <w:sz w:val="16"/>
        <w:szCs w:val="16"/>
      </w:rPr>
      <w:instrText xml:space="preserve"> PAGE </w:instrText>
    </w:r>
    <w:r w:rsidR="00653900" w:rsidRPr="00FE1103">
      <w:rPr>
        <w:rFonts w:ascii="Trump Mediaeval" w:hAnsi="Trump Mediaeval"/>
        <w:i/>
        <w:snapToGrid w:val="0"/>
        <w:sz w:val="16"/>
        <w:szCs w:val="16"/>
      </w:rPr>
      <w:fldChar w:fldCharType="separate"/>
    </w:r>
    <w:r w:rsidR="00E3760D">
      <w:rPr>
        <w:rFonts w:ascii="Trump Mediaeval" w:hAnsi="Trump Mediaeval"/>
        <w:i/>
        <w:noProof/>
        <w:snapToGrid w:val="0"/>
        <w:sz w:val="16"/>
        <w:szCs w:val="16"/>
      </w:rPr>
      <w:t>5</w:t>
    </w:r>
    <w:r w:rsidR="00653900" w:rsidRPr="00FE1103">
      <w:rPr>
        <w:rFonts w:ascii="Trump Mediaeval" w:hAnsi="Trump Mediaeval"/>
        <w:i/>
        <w:snapToGrid w:val="0"/>
        <w:sz w:val="16"/>
        <w:szCs w:val="16"/>
      </w:rPr>
      <w:fldChar w:fldCharType="end"/>
    </w:r>
    <w:r w:rsidR="00653900" w:rsidRPr="00FE1103">
      <w:rPr>
        <w:rFonts w:ascii="Trump Mediaeval" w:hAnsi="Trump Mediaeval"/>
        <w:i/>
        <w:snapToGrid w:val="0"/>
        <w:sz w:val="16"/>
        <w:szCs w:val="16"/>
      </w:rPr>
      <w:t xml:space="preserve"> van </w:t>
    </w:r>
    <w:r w:rsidR="00653900" w:rsidRPr="00FE1103">
      <w:rPr>
        <w:rFonts w:ascii="Trump Mediaeval" w:hAnsi="Trump Mediaeval"/>
        <w:i/>
        <w:snapToGrid w:val="0"/>
        <w:sz w:val="16"/>
        <w:szCs w:val="16"/>
      </w:rPr>
      <w:fldChar w:fldCharType="begin"/>
    </w:r>
    <w:r w:rsidR="00653900" w:rsidRPr="00FE1103">
      <w:rPr>
        <w:rFonts w:ascii="Trump Mediaeval" w:hAnsi="Trump Mediaeval"/>
        <w:i/>
        <w:snapToGrid w:val="0"/>
        <w:sz w:val="16"/>
        <w:szCs w:val="16"/>
      </w:rPr>
      <w:instrText xml:space="preserve"> NUMPAGES </w:instrText>
    </w:r>
    <w:r w:rsidR="00653900" w:rsidRPr="00FE1103">
      <w:rPr>
        <w:rFonts w:ascii="Trump Mediaeval" w:hAnsi="Trump Mediaeval"/>
        <w:i/>
        <w:snapToGrid w:val="0"/>
        <w:sz w:val="16"/>
        <w:szCs w:val="16"/>
      </w:rPr>
      <w:fldChar w:fldCharType="separate"/>
    </w:r>
    <w:r w:rsidR="00E3760D">
      <w:rPr>
        <w:rFonts w:ascii="Trump Mediaeval" w:hAnsi="Trump Mediaeval"/>
        <w:i/>
        <w:noProof/>
        <w:snapToGrid w:val="0"/>
        <w:sz w:val="16"/>
        <w:szCs w:val="16"/>
      </w:rPr>
      <w:t>5</w:t>
    </w:r>
    <w:r w:rsidR="00653900" w:rsidRPr="00FE1103">
      <w:rPr>
        <w:rFonts w:ascii="Trump Mediaeval" w:hAnsi="Trump Mediaeval"/>
        <w:i/>
        <w:snapToGrid w:val="0"/>
        <w:sz w:val="16"/>
        <w:szCs w:val="16"/>
      </w:rPr>
      <w:fldChar w:fldCharType="end"/>
    </w:r>
  </w:p>
  <w:p w:rsidR="00171CCD" w:rsidRPr="00653900" w:rsidRDefault="00653900" w:rsidP="00653900">
    <w:pPr>
      <w:pStyle w:val="Voettekst"/>
      <w:rPr>
        <w:rFonts w:ascii="Trump Mediaeval" w:hAnsi="Trump Mediaeval"/>
        <w:i/>
        <w:sz w:val="16"/>
        <w:szCs w:val="16"/>
      </w:rPr>
    </w:pPr>
    <w:r>
      <w:rPr>
        <w:rFonts w:ascii="Trump Mediaeval" w:hAnsi="Trump Mediaeval"/>
        <w:i/>
        <w:sz w:val="16"/>
        <w:szCs w:val="16"/>
      </w:rPr>
      <w:tab/>
      <w:t xml:space="preserve"> </w:t>
    </w:r>
    <w:r>
      <w:rPr>
        <w:rFonts w:ascii="Trump Mediaeval" w:hAnsi="Trump Mediaeval"/>
        <w:i/>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AF" w:rsidRDefault="00BA62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EFE" w:rsidRDefault="002B1EFE">
      <w:r>
        <w:separator/>
      </w:r>
    </w:p>
  </w:footnote>
  <w:footnote w:type="continuationSeparator" w:id="0">
    <w:p w:rsidR="002B1EFE" w:rsidRDefault="002B1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AF" w:rsidRDefault="00BA62A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AF" w:rsidRDefault="00BA62A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AF" w:rsidRDefault="00BA62A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E6742"/>
    <w:multiLevelType w:val="singleLevel"/>
    <w:tmpl w:val="982AF506"/>
    <w:lvl w:ilvl="0">
      <w:start w:val="1"/>
      <w:numFmt w:val="bullet"/>
      <w:pStyle w:val="Kop4"/>
      <w:lvlText w:val=""/>
      <w:lvlJc w:val="left"/>
      <w:pPr>
        <w:tabs>
          <w:tab w:val="num" w:pos="360"/>
        </w:tabs>
        <w:ind w:left="170" w:hanging="170"/>
      </w:pPr>
      <w:rPr>
        <w:rFonts w:ascii="Symbol" w:hAnsi="Symbol" w:hint="default"/>
      </w:rPr>
    </w:lvl>
  </w:abstractNum>
  <w:abstractNum w:abstractNumId="1">
    <w:nsid w:val="3AC1447D"/>
    <w:multiLevelType w:val="multilevel"/>
    <w:tmpl w:val="7B8043EE"/>
    <w:lvl w:ilvl="0">
      <w:start w:val="1"/>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360"/>
        </w:tabs>
        <w:ind w:left="360" w:hanging="360"/>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5896453E"/>
    <w:multiLevelType w:val="multilevel"/>
    <w:tmpl w:val="0D3277BA"/>
    <w:lvl w:ilvl="0">
      <w:start w:val="1"/>
      <w:numFmt w:val="decimal"/>
      <w:lvlText w:val="%1"/>
      <w:lvlJc w:val="left"/>
      <w:pPr>
        <w:tabs>
          <w:tab w:val="num" w:pos="0"/>
        </w:tabs>
        <w:ind w:left="-567" w:hanging="851"/>
      </w:pPr>
    </w:lvl>
    <w:lvl w:ilvl="1">
      <w:start w:val="1"/>
      <w:numFmt w:val="decimal"/>
      <w:pStyle w:val="Kop2"/>
      <w:lvlText w:val="%1.%2"/>
      <w:lvlJc w:val="left"/>
      <w:pPr>
        <w:tabs>
          <w:tab w:val="num" w:pos="0"/>
        </w:tabs>
        <w:ind w:left="0" w:firstLine="0"/>
      </w:pPr>
    </w:lvl>
    <w:lvl w:ilvl="2">
      <w:start w:val="1"/>
      <w:numFmt w:val="decimal"/>
      <w:pStyle w:val="Kop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5FDC460D"/>
    <w:multiLevelType w:val="singleLevel"/>
    <w:tmpl w:val="52805652"/>
    <w:lvl w:ilvl="0">
      <w:numFmt w:val="bullet"/>
      <w:pStyle w:val="Kop5"/>
      <w:lvlText w:val="-"/>
      <w:lvlJc w:val="left"/>
      <w:pPr>
        <w:tabs>
          <w:tab w:val="num" w:pos="530"/>
        </w:tabs>
        <w:ind w:left="340" w:hanging="170"/>
      </w:pPr>
      <w:rPr>
        <w:rFonts w:ascii="Times New Roman" w:hAnsi="Times New Roman" w:hint="default"/>
      </w:r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sPapierType" w:val="Voordruk"/>
    <w:docVar w:name="p" w:val="0"/>
  </w:docVars>
  <w:rsids>
    <w:rsidRoot w:val="006F549D"/>
    <w:rsid w:val="0000171F"/>
    <w:rsid w:val="0003664D"/>
    <w:rsid w:val="00042393"/>
    <w:rsid w:val="0004446A"/>
    <w:rsid w:val="00051AE8"/>
    <w:rsid w:val="000835B4"/>
    <w:rsid w:val="000C05C6"/>
    <w:rsid w:val="000E17D3"/>
    <w:rsid w:val="001238C4"/>
    <w:rsid w:val="001413FE"/>
    <w:rsid w:val="00153040"/>
    <w:rsid w:val="001616D8"/>
    <w:rsid w:val="00162062"/>
    <w:rsid w:val="00170BCC"/>
    <w:rsid w:val="00171CCD"/>
    <w:rsid w:val="00172CBE"/>
    <w:rsid w:val="00181E8A"/>
    <w:rsid w:val="001D21C9"/>
    <w:rsid w:val="001F0805"/>
    <w:rsid w:val="00206A32"/>
    <w:rsid w:val="002072EF"/>
    <w:rsid w:val="00226CA5"/>
    <w:rsid w:val="00230896"/>
    <w:rsid w:val="00243B9F"/>
    <w:rsid w:val="00246463"/>
    <w:rsid w:val="002501F2"/>
    <w:rsid w:val="00265DD8"/>
    <w:rsid w:val="0029494E"/>
    <w:rsid w:val="00296282"/>
    <w:rsid w:val="0029694B"/>
    <w:rsid w:val="002A3BED"/>
    <w:rsid w:val="002B1EFE"/>
    <w:rsid w:val="002B6164"/>
    <w:rsid w:val="002C413C"/>
    <w:rsid w:val="002D5513"/>
    <w:rsid w:val="002F2BB4"/>
    <w:rsid w:val="002F2F73"/>
    <w:rsid w:val="002F5A7E"/>
    <w:rsid w:val="0031289C"/>
    <w:rsid w:val="00333D7D"/>
    <w:rsid w:val="00337C4E"/>
    <w:rsid w:val="00361FFB"/>
    <w:rsid w:val="00366D3A"/>
    <w:rsid w:val="003677CC"/>
    <w:rsid w:val="00383AB7"/>
    <w:rsid w:val="00386439"/>
    <w:rsid w:val="003A124B"/>
    <w:rsid w:val="003C3F7B"/>
    <w:rsid w:val="003D2792"/>
    <w:rsid w:val="00401016"/>
    <w:rsid w:val="00414EFF"/>
    <w:rsid w:val="00432CCD"/>
    <w:rsid w:val="00434CE1"/>
    <w:rsid w:val="00447B42"/>
    <w:rsid w:val="0045575A"/>
    <w:rsid w:val="004567D9"/>
    <w:rsid w:val="00456E00"/>
    <w:rsid w:val="004639CE"/>
    <w:rsid w:val="004931F3"/>
    <w:rsid w:val="004B1DB0"/>
    <w:rsid w:val="004C4FA0"/>
    <w:rsid w:val="004D15B7"/>
    <w:rsid w:val="004D45A4"/>
    <w:rsid w:val="004E6720"/>
    <w:rsid w:val="00501504"/>
    <w:rsid w:val="00501A59"/>
    <w:rsid w:val="00517BAC"/>
    <w:rsid w:val="005213E8"/>
    <w:rsid w:val="005263C3"/>
    <w:rsid w:val="005520B9"/>
    <w:rsid w:val="005608BD"/>
    <w:rsid w:val="00563507"/>
    <w:rsid w:val="005B27C2"/>
    <w:rsid w:val="005B4227"/>
    <w:rsid w:val="005C453E"/>
    <w:rsid w:val="005E4C72"/>
    <w:rsid w:val="00620595"/>
    <w:rsid w:val="00633E3A"/>
    <w:rsid w:val="006441BF"/>
    <w:rsid w:val="00650249"/>
    <w:rsid w:val="00650A1F"/>
    <w:rsid w:val="00653900"/>
    <w:rsid w:val="006636F5"/>
    <w:rsid w:val="0066625E"/>
    <w:rsid w:val="006A3070"/>
    <w:rsid w:val="006A3B40"/>
    <w:rsid w:val="006C01FA"/>
    <w:rsid w:val="006D3AE1"/>
    <w:rsid w:val="006F549D"/>
    <w:rsid w:val="00711CFC"/>
    <w:rsid w:val="00721093"/>
    <w:rsid w:val="00724496"/>
    <w:rsid w:val="00730CC3"/>
    <w:rsid w:val="00766C68"/>
    <w:rsid w:val="00773981"/>
    <w:rsid w:val="00785764"/>
    <w:rsid w:val="007B11FD"/>
    <w:rsid w:val="007B3E72"/>
    <w:rsid w:val="007B3F78"/>
    <w:rsid w:val="007B7604"/>
    <w:rsid w:val="007B7AB9"/>
    <w:rsid w:val="007F5599"/>
    <w:rsid w:val="00814C10"/>
    <w:rsid w:val="00822C6E"/>
    <w:rsid w:val="00833ABF"/>
    <w:rsid w:val="00847971"/>
    <w:rsid w:val="0085249E"/>
    <w:rsid w:val="00861B71"/>
    <w:rsid w:val="00866724"/>
    <w:rsid w:val="00884BF6"/>
    <w:rsid w:val="00884EA5"/>
    <w:rsid w:val="008D549D"/>
    <w:rsid w:val="008F613D"/>
    <w:rsid w:val="008F7AAF"/>
    <w:rsid w:val="009328E6"/>
    <w:rsid w:val="00947A09"/>
    <w:rsid w:val="00973AE2"/>
    <w:rsid w:val="00981036"/>
    <w:rsid w:val="00990111"/>
    <w:rsid w:val="00991A8F"/>
    <w:rsid w:val="009A3F48"/>
    <w:rsid w:val="009B62FF"/>
    <w:rsid w:val="009C0C0E"/>
    <w:rsid w:val="009E044B"/>
    <w:rsid w:val="009E6BA4"/>
    <w:rsid w:val="00A22702"/>
    <w:rsid w:val="00A27E79"/>
    <w:rsid w:val="00A35E60"/>
    <w:rsid w:val="00A54841"/>
    <w:rsid w:val="00A61FFF"/>
    <w:rsid w:val="00A64C65"/>
    <w:rsid w:val="00A7111A"/>
    <w:rsid w:val="00A73F53"/>
    <w:rsid w:val="00A9696F"/>
    <w:rsid w:val="00AB291D"/>
    <w:rsid w:val="00AB2DAB"/>
    <w:rsid w:val="00AC470F"/>
    <w:rsid w:val="00B01F08"/>
    <w:rsid w:val="00B031D1"/>
    <w:rsid w:val="00B215C4"/>
    <w:rsid w:val="00B46E00"/>
    <w:rsid w:val="00B53645"/>
    <w:rsid w:val="00B6056B"/>
    <w:rsid w:val="00B65F24"/>
    <w:rsid w:val="00B7429E"/>
    <w:rsid w:val="00B963E8"/>
    <w:rsid w:val="00BA3231"/>
    <w:rsid w:val="00BA62AF"/>
    <w:rsid w:val="00BD21A0"/>
    <w:rsid w:val="00BE4B4B"/>
    <w:rsid w:val="00C17F89"/>
    <w:rsid w:val="00C27FF8"/>
    <w:rsid w:val="00C37DAE"/>
    <w:rsid w:val="00C510A8"/>
    <w:rsid w:val="00CA2612"/>
    <w:rsid w:val="00CC71F5"/>
    <w:rsid w:val="00CC79A5"/>
    <w:rsid w:val="00CE3297"/>
    <w:rsid w:val="00D33CDA"/>
    <w:rsid w:val="00D41CBF"/>
    <w:rsid w:val="00D45CC9"/>
    <w:rsid w:val="00D53258"/>
    <w:rsid w:val="00D661E9"/>
    <w:rsid w:val="00D764F3"/>
    <w:rsid w:val="00D82FCC"/>
    <w:rsid w:val="00D837AA"/>
    <w:rsid w:val="00D91586"/>
    <w:rsid w:val="00DA7154"/>
    <w:rsid w:val="00DD1729"/>
    <w:rsid w:val="00DD5A18"/>
    <w:rsid w:val="00E10642"/>
    <w:rsid w:val="00E1529F"/>
    <w:rsid w:val="00E16D47"/>
    <w:rsid w:val="00E26084"/>
    <w:rsid w:val="00E3449C"/>
    <w:rsid w:val="00E3760D"/>
    <w:rsid w:val="00E427BC"/>
    <w:rsid w:val="00E53AE4"/>
    <w:rsid w:val="00E8195B"/>
    <w:rsid w:val="00E95965"/>
    <w:rsid w:val="00EA1705"/>
    <w:rsid w:val="00EA5D0C"/>
    <w:rsid w:val="00ED288C"/>
    <w:rsid w:val="00ED3BE1"/>
    <w:rsid w:val="00ED6CD4"/>
    <w:rsid w:val="00EE05B9"/>
    <w:rsid w:val="00EF0D58"/>
    <w:rsid w:val="00F14420"/>
    <w:rsid w:val="00F175D8"/>
    <w:rsid w:val="00F25CE2"/>
    <w:rsid w:val="00F271D2"/>
    <w:rsid w:val="00F60E28"/>
    <w:rsid w:val="00F628FA"/>
    <w:rsid w:val="00F62ACC"/>
    <w:rsid w:val="00F63D4A"/>
    <w:rsid w:val="00F8365A"/>
    <w:rsid w:val="00F867E5"/>
    <w:rsid w:val="00F91AB8"/>
    <w:rsid w:val="00FA4A28"/>
    <w:rsid w:val="00FA5F95"/>
    <w:rsid w:val="00FB0E6B"/>
    <w:rsid w:val="00FC10A2"/>
    <w:rsid w:val="00FE1103"/>
    <w:rsid w:val="00FE5CC1"/>
    <w:rsid w:val="00FF38F6"/>
    <w:rsid w:val="00FF6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3AC02C5-2102-4F84-89B1-E7384A6A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40" w:lineRule="exact"/>
    </w:pPr>
    <w:rPr>
      <w:rFonts w:ascii="Avenir Book" w:hAnsi="Avenir Book"/>
    </w:rPr>
  </w:style>
  <w:style w:type="paragraph" w:styleId="Kop1">
    <w:name w:val="heading 1"/>
    <w:aliases w:val="Kop genummerd niveau 1"/>
    <w:basedOn w:val="Standaard"/>
    <w:next w:val="Standaard"/>
    <w:qFormat/>
    <w:rsid w:val="004E6720"/>
    <w:pPr>
      <w:keepNext/>
      <w:numPr>
        <w:numId w:val="7"/>
      </w:numPr>
      <w:tabs>
        <w:tab w:val="left" w:pos="170"/>
      </w:tabs>
      <w:outlineLvl w:val="0"/>
    </w:pPr>
    <w:rPr>
      <w:rFonts w:ascii="Avenir 55" w:hAnsi="Avenir 55"/>
    </w:rPr>
  </w:style>
  <w:style w:type="paragraph" w:styleId="Kop2">
    <w:name w:val="heading 2"/>
    <w:aliases w:val="tussenkop 1"/>
    <w:basedOn w:val="Standaard"/>
    <w:next w:val="Standaard"/>
    <w:qFormat/>
    <w:rsid w:val="004E6720"/>
    <w:pPr>
      <w:keepNext/>
      <w:numPr>
        <w:ilvl w:val="1"/>
        <w:numId w:val="7"/>
      </w:numPr>
      <w:outlineLvl w:val="1"/>
    </w:pPr>
    <w:rPr>
      <w:i/>
    </w:rPr>
  </w:style>
  <w:style w:type="paragraph" w:styleId="Kop3">
    <w:name w:val="heading 3"/>
    <w:aliases w:val="tussenkop 2"/>
    <w:basedOn w:val="Standaard"/>
    <w:next w:val="Standaard"/>
    <w:qFormat/>
    <w:rsid w:val="004E6720"/>
    <w:pPr>
      <w:keepNext/>
      <w:numPr>
        <w:ilvl w:val="2"/>
        <w:numId w:val="7"/>
      </w:numPr>
      <w:tabs>
        <w:tab w:val="clear" w:pos="720"/>
        <w:tab w:val="num" w:pos="360"/>
        <w:tab w:val="left" w:pos="567"/>
      </w:tabs>
      <w:ind w:left="360" w:hanging="360"/>
      <w:outlineLvl w:val="2"/>
    </w:pPr>
    <w:rPr>
      <w:i/>
    </w:rPr>
  </w:style>
  <w:style w:type="paragraph" w:styleId="Kop4">
    <w:name w:val="heading 4"/>
    <w:aliases w:val="Opsommen bullet"/>
    <w:basedOn w:val="Standaard"/>
    <w:qFormat/>
    <w:rsid w:val="004E6720"/>
    <w:pPr>
      <w:keepNext/>
      <w:numPr>
        <w:numId w:val="8"/>
      </w:numPr>
      <w:tabs>
        <w:tab w:val="clear" w:pos="360"/>
        <w:tab w:val="left" w:pos="170"/>
        <w:tab w:val="num" w:pos="530"/>
      </w:tabs>
      <w:spacing w:line="240" w:lineRule="auto"/>
      <w:ind w:left="340"/>
      <w:outlineLvl w:val="3"/>
    </w:pPr>
  </w:style>
  <w:style w:type="paragraph" w:styleId="Kop5">
    <w:name w:val="heading 5"/>
    <w:aliases w:val="opsommen streepje"/>
    <w:basedOn w:val="Standaard"/>
    <w:qFormat/>
    <w:rsid w:val="004E6720"/>
    <w:pPr>
      <w:numPr>
        <w:numId w:val="9"/>
      </w:numPr>
      <w:tabs>
        <w:tab w:val="clear" w:pos="530"/>
        <w:tab w:val="num" w:pos="360"/>
      </w:tabs>
      <w:spacing w:line="240" w:lineRule="auto"/>
      <w:ind w:left="360" w:hanging="360"/>
      <w:outlineLvl w:val="4"/>
    </w:pPr>
  </w:style>
  <w:style w:type="paragraph" w:styleId="Kop6">
    <w:name w:val="heading 6"/>
    <w:aliases w:val="Chapeau"/>
    <w:basedOn w:val="Standaard"/>
    <w:next w:val="Standaard"/>
    <w:qFormat/>
    <w:rsid w:val="004E6720"/>
    <w:pPr>
      <w:tabs>
        <w:tab w:val="left" w:pos="426"/>
      </w:tabs>
      <w:spacing w:line="480" w:lineRule="exact"/>
      <w:outlineLvl w:val="5"/>
    </w:pPr>
    <w:rPr>
      <w:rFonts w:ascii="Avenir 55" w:hAnsi="Avenir 55"/>
      <w:b/>
      <w:sz w:val="28"/>
    </w:rPr>
  </w:style>
  <w:style w:type="paragraph" w:styleId="Kop7">
    <w:name w:val="heading 7"/>
    <w:aliases w:val="Hoofdkop"/>
    <w:basedOn w:val="Standaard"/>
    <w:next w:val="Standaard"/>
    <w:qFormat/>
    <w:rsid w:val="004E6720"/>
    <w:pPr>
      <w:spacing w:line="480" w:lineRule="exact"/>
      <w:outlineLvl w:val="6"/>
    </w:pPr>
    <w:rPr>
      <w:rFonts w:ascii="Avenir 55" w:hAnsi="Avenir 55"/>
      <w:b/>
      <w:sz w:val="44"/>
    </w:rPr>
  </w:style>
  <w:style w:type="paragraph" w:styleId="Kop8">
    <w:name w:val="heading 8"/>
    <w:aliases w:val="Accent Vet"/>
    <w:basedOn w:val="Standaard"/>
    <w:next w:val="Standaard"/>
    <w:qFormat/>
    <w:rsid w:val="004E6720"/>
    <w:pPr>
      <w:tabs>
        <w:tab w:val="left" w:pos="170"/>
      </w:tabs>
      <w:outlineLvl w:val="7"/>
    </w:pPr>
    <w:rPr>
      <w:rFonts w:ascii="Avenir 55" w:hAnsi="Avenir 55"/>
      <w:b/>
    </w:rPr>
  </w:style>
  <w:style w:type="paragraph" w:styleId="Kop9">
    <w:name w:val="heading 9"/>
    <w:aliases w:val="Accent Cursief"/>
    <w:basedOn w:val="Standaard"/>
    <w:next w:val="Standaard"/>
    <w:qFormat/>
    <w:rsid w:val="004E6720"/>
    <w:pPr>
      <w:tabs>
        <w:tab w:val="left" w:pos="340"/>
      </w:tabs>
      <w:outlineLvl w:val="8"/>
    </w:pPr>
    <w:rPr>
      <w:i/>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Voettekst">
    <w:name w:val="footer"/>
    <w:basedOn w:val="Standaard"/>
    <w:pPr>
      <w:tabs>
        <w:tab w:val="center" w:pos="4536"/>
        <w:tab w:val="right" w:pos="9072"/>
      </w:tabs>
    </w:pPr>
  </w:style>
  <w:style w:type="paragraph" w:styleId="Koptekst">
    <w:name w:val="header"/>
    <w:basedOn w:val="Standaard"/>
    <w:rsid w:val="00172CBE"/>
    <w:pPr>
      <w:tabs>
        <w:tab w:val="center" w:pos="4536"/>
        <w:tab w:val="right" w:pos="9072"/>
      </w:tabs>
    </w:pPr>
  </w:style>
  <w:style w:type="paragraph" w:customStyle="1" w:styleId="Briefrechts2">
    <w:name w:val="Brief rechts 2"/>
    <w:basedOn w:val="Standaard"/>
    <w:rsid w:val="00B215C4"/>
    <w:rPr>
      <w:rFonts w:ascii="Trump Mediaeval" w:hAnsi="Trump Mediaeval"/>
      <w:i/>
      <w:spacing w:val="-4"/>
      <w:sz w:val="16"/>
    </w:rPr>
  </w:style>
  <w:style w:type="paragraph" w:customStyle="1" w:styleId="Barcode">
    <w:name w:val="Barcode"/>
    <w:basedOn w:val="Standaard"/>
    <w:rsid w:val="00F14420"/>
    <w:pPr>
      <w:spacing w:line="240" w:lineRule="atLeast"/>
    </w:pPr>
    <w:rPr>
      <w:rFonts w:ascii="Code-39-30" w:hAnsi="Code-39-30"/>
      <w:sz w:val="48"/>
      <w:szCs w:val="48"/>
    </w:rPr>
  </w:style>
  <w:style w:type="paragraph" w:customStyle="1" w:styleId="OpmaakprofielCode-39-3024ptHoofdlettersRechts03cm">
    <w:name w:val="Opmaakprofiel Code-39-30 24 pt Hoofdletters Rechts:  03 cm"/>
    <w:basedOn w:val="Standaard"/>
    <w:rsid w:val="006A3B40"/>
    <w:pPr>
      <w:spacing w:line="240" w:lineRule="auto"/>
    </w:pPr>
    <w:rPr>
      <w:rFonts w:ascii="Code-39-30" w:hAnsi="Code-39-30"/>
      <w:sz w:val="48"/>
      <w:szCs w:val="48"/>
    </w:rPr>
  </w:style>
  <w:style w:type="character" w:styleId="Hyperlink">
    <w:name w:val="Hyperlink"/>
    <w:rsid w:val="006F549D"/>
    <w:rPr>
      <w:rFonts w:ascii="Avenir Book" w:hAnsi="Avenir Book"/>
      <w:color w:val="0000FF"/>
      <w:u w:val="single"/>
    </w:rPr>
  </w:style>
  <w:style w:type="character" w:styleId="Verwijzingopmerking">
    <w:name w:val="annotation reference"/>
    <w:semiHidden/>
    <w:rsid w:val="00766C68"/>
    <w:rPr>
      <w:sz w:val="16"/>
      <w:szCs w:val="16"/>
    </w:rPr>
  </w:style>
  <w:style w:type="paragraph" w:styleId="Tekstopmerking">
    <w:name w:val="annotation text"/>
    <w:basedOn w:val="Standaard"/>
    <w:semiHidden/>
    <w:rsid w:val="00766C68"/>
  </w:style>
  <w:style w:type="paragraph" w:styleId="Onderwerpvanopmerking">
    <w:name w:val="annotation subject"/>
    <w:basedOn w:val="Tekstopmerking"/>
    <w:next w:val="Tekstopmerking"/>
    <w:semiHidden/>
    <w:rsid w:val="00766C68"/>
    <w:rPr>
      <w:b/>
      <w:bCs/>
    </w:rPr>
  </w:style>
  <w:style w:type="paragraph" w:styleId="Ballontekst">
    <w:name w:val="Balloon Text"/>
    <w:basedOn w:val="Standaard"/>
    <w:semiHidden/>
    <w:rsid w:val="00766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waterstad.nl/leerlingenvervoer"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word\huisstijl\temp\beschikkin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beschikking.dot</Template>
  <TotalTime>0</TotalTime>
  <Pages>5</Pages>
  <Words>1447</Words>
  <Characters>7964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DIENST STAD</vt:lpstr>
    </vt:vector>
  </TitlesOfParts>
  <Company>Consultancy</Company>
  <LinksUpToDate>false</LinksUpToDate>
  <CharactersWithSpaces>9393</CharactersWithSpaces>
  <SharedDoc>false</SharedDoc>
  <HLinks>
    <vt:vector size="6" baseType="variant">
      <vt:variant>
        <vt:i4>655361</vt:i4>
      </vt:variant>
      <vt:variant>
        <vt:i4>75</vt:i4>
      </vt:variant>
      <vt:variant>
        <vt:i4>0</vt:i4>
      </vt:variant>
      <vt:variant>
        <vt:i4>5</vt:i4>
      </vt:variant>
      <vt:variant>
        <vt:lpwstr>http://www.waterstad.nl/leerlingenvervoer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DIENST STAD</dc:title>
  <dc:subject/>
  <dc:creator>Natascha van den Bolt</dc:creator>
  <cp:keywords/>
  <cp:lastModifiedBy>Robert Loppersum</cp:lastModifiedBy>
  <cp:revision>2</cp:revision>
  <cp:lastPrinted>2011-05-17T15:05:00Z</cp:lastPrinted>
  <dcterms:created xsi:type="dcterms:W3CDTF">2015-12-15T15:46:00Z</dcterms:created>
  <dcterms:modified xsi:type="dcterms:W3CDTF">2015-12-15T15:46:00Z</dcterms:modified>
</cp:coreProperties>
</file>