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7601"/>
        <w:gridCol w:w="31"/>
      </w:tblGrid>
      <w:tr w:rsidR="001F2E11" w:rsidRPr="001F2E11" w:rsidTr="004E36FF">
        <w:trPr>
          <w:gridAfter w:val="1"/>
          <w:wAfter w:w="31" w:type="dxa"/>
          <w:trHeight w:hRule="exact" w:val="425"/>
        </w:trPr>
        <w:tc>
          <w:tcPr>
            <w:tcW w:w="9869" w:type="dxa"/>
            <w:gridSpan w:val="2"/>
            <w:tcBorders>
              <w:bottom w:val="single" w:sz="18" w:space="0" w:color="auto"/>
            </w:tcBorders>
            <w:vAlign w:val="bottom"/>
          </w:tcPr>
          <w:p w:rsidR="001F2E11" w:rsidRPr="001F2E11" w:rsidRDefault="001F2E11" w:rsidP="00EE0276">
            <w:pPr>
              <w:rPr>
                <w:b/>
              </w:rPr>
            </w:pPr>
            <w:bookmarkStart w:id="0" w:name="_GoBack"/>
            <w:bookmarkEnd w:id="0"/>
            <w:r w:rsidRPr="001F2E11">
              <w:rPr>
                <w:b/>
              </w:rPr>
              <w:t>Belnotitie</w:t>
            </w:r>
          </w:p>
        </w:tc>
      </w:tr>
      <w:tr w:rsidR="001F2E11" w:rsidRPr="001F2E11" w:rsidTr="004E36FF">
        <w:trPr>
          <w:trHeight w:hRule="exact" w:val="425"/>
        </w:trPr>
        <w:tc>
          <w:tcPr>
            <w:tcW w:w="2268" w:type="dxa"/>
            <w:tcBorders>
              <w:top w:val="single" w:sz="18" w:space="0" w:color="auto"/>
            </w:tcBorders>
            <w:vAlign w:val="center"/>
          </w:tcPr>
          <w:p w:rsidR="001F2E11" w:rsidRPr="001F2E11" w:rsidRDefault="001F2E11" w:rsidP="001F2E11">
            <w:pPr>
              <w:jc w:val="right"/>
            </w:pPr>
            <w:r w:rsidRPr="001F2E11">
              <w:t>Datum</w:t>
            </w:r>
          </w:p>
        </w:tc>
        <w:tc>
          <w:tcPr>
            <w:tcW w:w="7632" w:type="dxa"/>
            <w:gridSpan w:val="2"/>
            <w:tcBorders>
              <w:top w:val="single" w:sz="18" w:space="0" w:color="auto"/>
              <w:bottom w:val="dashed" w:sz="4" w:space="0" w:color="auto"/>
            </w:tcBorders>
            <w:vAlign w:val="center"/>
          </w:tcPr>
          <w:p w:rsidR="001F2E11" w:rsidRPr="001F2E11" w:rsidRDefault="001F2E11" w:rsidP="001F2E11">
            <w:pPr>
              <w:ind w:right="141"/>
            </w:pPr>
            <w:r w:rsidRPr="001F2E11">
              <w:t>:</w:t>
            </w:r>
          </w:p>
        </w:tc>
      </w:tr>
      <w:tr w:rsidR="001F2E11" w:rsidRPr="001F2E11" w:rsidTr="004E36FF">
        <w:trPr>
          <w:trHeight w:hRule="exact" w:val="425"/>
        </w:trPr>
        <w:tc>
          <w:tcPr>
            <w:tcW w:w="2268" w:type="dxa"/>
            <w:vAlign w:val="center"/>
          </w:tcPr>
          <w:p w:rsidR="001F2E11" w:rsidRPr="001F2E11" w:rsidRDefault="001F2E11" w:rsidP="001F2E11">
            <w:pPr>
              <w:jc w:val="right"/>
            </w:pPr>
            <w:r w:rsidRPr="001F2E11">
              <w:t>Wie heeft er gebeld</w:t>
            </w:r>
          </w:p>
        </w:tc>
        <w:tc>
          <w:tcPr>
            <w:tcW w:w="7632" w:type="dxa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F2E11" w:rsidRPr="001F2E11" w:rsidRDefault="001F2E11" w:rsidP="001F2E11">
            <w:pPr>
              <w:ind w:right="141"/>
            </w:pPr>
            <w:r w:rsidRPr="001F2E11">
              <w:t>:</w:t>
            </w:r>
          </w:p>
        </w:tc>
      </w:tr>
      <w:tr w:rsidR="001F2E11" w:rsidRPr="001F2E11" w:rsidTr="004E36FF">
        <w:trPr>
          <w:trHeight w:hRule="exact" w:val="425"/>
        </w:trPr>
        <w:tc>
          <w:tcPr>
            <w:tcW w:w="2268" w:type="dxa"/>
            <w:vAlign w:val="center"/>
          </w:tcPr>
          <w:p w:rsidR="001F2E11" w:rsidRPr="001F2E11" w:rsidRDefault="001F2E11" w:rsidP="001F2E11">
            <w:pPr>
              <w:jc w:val="right"/>
            </w:pPr>
            <w:r w:rsidRPr="001F2E11">
              <w:t>Voor wie is er gebeld</w:t>
            </w:r>
          </w:p>
        </w:tc>
        <w:tc>
          <w:tcPr>
            <w:tcW w:w="7632" w:type="dxa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F2E11" w:rsidRPr="001F2E11" w:rsidRDefault="001F2E11" w:rsidP="001F2E11">
            <w:pPr>
              <w:ind w:right="141"/>
            </w:pPr>
            <w:r w:rsidRPr="001F2E11">
              <w:t>:</w:t>
            </w:r>
          </w:p>
        </w:tc>
      </w:tr>
      <w:tr w:rsidR="001F2E11" w:rsidRPr="001F2E11" w:rsidTr="004E36FF">
        <w:trPr>
          <w:trHeight w:hRule="exact" w:val="425"/>
        </w:trPr>
        <w:tc>
          <w:tcPr>
            <w:tcW w:w="2268" w:type="dxa"/>
            <w:vAlign w:val="center"/>
          </w:tcPr>
          <w:p w:rsidR="001F2E11" w:rsidRPr="001F2E11" w:rsidRDefault="001F2E11" w:rsidP="001F2E11">
            <w:pPr>
              <w:jc w:val="right"/>
            </w:pPr>
            <w:r w:rsidRPr="001F2E11">
              <w:t>Wie nam de telefoon aan</w:t>
            </w:r>
          </w:p>
        </w:tc>
        <w:tc>
          <w:tcPr>
            <w:tcW w:w="7632" w:type="dxa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F2E11" w:rsidRPr="001F2E11" w:rsidRDefault="001F2E11" w:rsidP="001F2E11">
            <w:pPr>
              <w:ind w:right="141"/>
            </w:pPr>
            <w:r w:rsidRPr="001F2E11">
              <w:t>:</w:t>
            </w:r>
          </w:p>
        </w:tc>
      </w:tr>
      <w:tr w:rsidR="001F2E11" w:rsidRPr="001F2E11" w:rsidTr="004E36FF">
        <w:trPr>
          <w:trHeight w:hRule="exact" w:val="425"/>
        </w:trPr>
        <w:tc>
          <w:tcPr>
            <w:tcW w:w="2268" w:type="dxa"/>
            <w:vAlign w:val="center"/>
          </w:tcPr>
          <w:p w:rsidR="001F2E11" w:rsidRPr="001F2E11" w:rsidRDefault="001F2E11" w:rsidP="001F2E11">
            <w:pPr>
              <w:jc w:val="right"/>
            </w:pPr>
            <w:r w:rsidRPr="001F2E11">
              <w:t>Onderwerp</w:t>
            </w:r>
          </w:p>
        </w:tc>
        <w:tc>
          <w:tcPr>
            <w:tcW w:w="7632" w:type="dxa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F2E11" w:rsidRPr="001F2E11" w:rsidRDefault="001F2E11" w:rsidP="001F2E11">
            <w:r w:rsidRPr="001F2E11">
              <w:t>:</w:t>
            </w:r>
          </w:p>
        </w:tc>
      </w:tr>
      <w:tr w:rsidR="001F2E11" w:rsidRPr="001F2E11" w:rsidTr="004E36FF">
        <w:trPr>
          <w:trHeight w:hRule="exact" w:val="425"/>
        </w:trPr>
        <w:tc>
          <w:tcPr>
            <w:tcW w:w="2268" w:type="dxa"/>
            <w:vAlign w:val="center"/>
          </w:tcPr>
          <w:p w:rsidR="001F2E11" w:rsidRPr="001F2E11" w:rsidRDefault="001F2E11" w:rsidP="001F2E11">
            <w:pPr>
              <w:jc w:val="right"/>
            </w:pPr>
            <w:r w:rsidRPr="001F2E11">
              <w:t>Terugbellen</w:t>
            </w:r>
          </w:p>
        </w:tc>
        <w:tc>
          <w:tcPr>
            <w:tcW w:w="7632" w:type="dxa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F2E11" w:rsidRPr="001F2E11" w:rsidRDefault="001F2E11" w:rsidP="001F2E11">
            <w:r w:rsidRPr="001F2E11">
              <w:t>:</w:t>
            </w:r>
          </w:p>
        </w:tc>
      </w:tr>
      <w:tr w:rsidR="001F2E11" w:rsidRPr="001F2E11" w:rsidTr="004E36FF">
        <w:trPr>
          <w:trHeight w:hRule="exact" w:val="425"/>
        </w:trPr>
        <w:tc>
          <w:tcPr>
            <w:tcW w:w="2268" w:type="dxa"/>
            <w:vAlign w:val="center"/>
          </w:tcPr>
          <w:p w:rsidR="001F2E11" w:rsidRPr="001F2E11" w:rsidRDefault="001F2E11" w:rsidP="001F2E11">
            <w:pPr>
              <w:jc w:val="right"/>
            </w:pPr>
            <w:r w:rsidRPr="001F2E11">
              <w:t>Telefoonnummer</w:t>
            </w:r>
          </w:p>
        </w:tc>
        <w:tc>
          <w:tcPr>
            <w:tcW w:w="7632" w:type="dxa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F2E11" w:rsidRPr="001F2E11" w:rsidRDefault="001F2E11" w:rsidP="001F2E11">
            <w:r w:rsidRPr="001F2E11">
              <w:t>:</w:t>
            </w:r>
          </w:p>
        </w:tc>
      </w:tr>
    </w:tbl>
    <w:p w:rsidR="007F4708" w:rsidRPr="00E92A1D" w:rsidRDefault="007F4708"/>
    <w:sectPr w:rsidR="007F4708" w:rsidRPr="00E92A1D" w:rsidSect="00D73822">
      <w:footerReference w:type="default" r:id="rId6"/>
      <w:pgSz w:w="11906" w:h="16838"/>
      <w:pgMar w:top="2694" w:right="1417" w:bottom="1417" w:left="1417" w:header="708" w:footer="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C1D" w:rsidRDefault="00633C1D" w:rsidP="001F26E4">
      <w:pPr>
        <w:pStyle w:val="Voettekst"/>
      </w:pPr>
      <w:r>
        <w:separator/>
      </w:r>
    </w:p>
  </w:endnote>
  <w:endnote w:type="continuationSeparator" w:id="0">
    <w:p w:rsidR="00633C1D" w:rsidRDefault="00633C1D" w:rsidP="001F26E4">
      <w:pPr>
        <w:pStyle w:val="Voetteks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485" w:rsidRDefault="00741485">
    <w:pPr>
      <w:pStyle w:val="Voettekst"/>
    </w:pPr>
    <w:r>
      <w:rPr>
        <w:rFonts w:cs="Tahoma"/>
      </w:rPr>
      <w:t>©</w:t>
    </w:r>
    <w:r>
      <w:t xml:space="preserve"> T.E.G.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C1D" w:rsidRDefault="00633C1D" w:rsidP="001F26E4">
      <w:pPr>
        <w:pStyle w:val="Voettekst"/>
      </w:pPr>
      <w:r>
        <w:separator/>
      </w:r>
    </w:p>
  </w:footnote>
  <w:footnote w:type="continuationSeparator" w:id="0">
    <w:p w:rsidR="00633C1D" w:rsidRDefault="00633C1D" w:rsidP="001F26E4">
      <w:pPr>
        <w:pStyle w:val="Voettekst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71D"/>
    <w:rsid w:val="00154493"/>
    <w:rsid w:val="001C6F3B"/>
    <w:rsid w:val="001F26E4"/>
    <w:rsid w:val="001F2E11"/>
    <w:rsid w:val="0029056E"/>
    <w:rsid w:val="0031566A"/>
    <w:rsid w:val="00361979"/>
    <w:rsid w:val="003B48C8"/>
    <w:rsid w:val="004E36FF"/>
    <w:rsid w:val="00512253"/>
    <w:rsid w:val="00633C1D"/>
    <w:rsid w:val="0066301D"/>
    <w:rsid w:val="00741485"/>
    <w:rsid w:val="007E41BE"/>
    <w:rsid w:val="007F4708"/>
    <w:rsid w:val="0081630B"/>
    <w:rsid w:val="009A4C9E"/>
    <w:rsid w:val="009D0456"/>
    <w:rsid w:val="00AA490F"/>
    <w:rsid w:val="00AC452E"/>
    <w:rsid w:val="00B72DAA"/>
    <w:rsid w:val="00D04BE9"/>
    <w:rsid w:val="00D73822"/>
    <w:rsid w:val="00E92A1D"/>
    <w:rsid w:val="00EE0276"/>
    <w:rsid w:val="00EF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A840F-BFA2-4B24-BADC-E7503FC6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rFonts w:ascii="Tahoma" w:hAnsi="Tahoma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table" w:styleId="Tabelraster">
    <w:name w:val="Table Grid"/>
    <w:basedOn w:val="Standaardtabel"/>
    <w:rsid w:val="007E41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rsid w:val="0066301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66301D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eg\LOCALS~1\Temp\sddata34.tmp\templat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</Template>
  <TotalTime>0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Belnotitie</vt:lpstr>
    </vt:vector>
  </TitlesOfParts>
  <Company>High Concept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Belnotitie</dc:title>
  <dc:subject/>
  <dc:creator>eg</dc:creator>
  <cp:keywords/>
  <cp:lastModifiedBy>Robert Loppersum</cp:lastModifiedBy>
  <cp:revision>2</cp:revision>
  <cp:lastPrinted>2011-03-02T13:00:00Z</cp:lastPrinted>
  <dcterms:created xsi:type="dcterms:W3CDTF">2015-12-15T15:50:00Z</dcterms:created>
  <dcterms:modified xsi:type="dcterms:W3CDTF">2015-12-15T15:50:00Z</dcterms:modified>
</cp:coreProperties>
</file>